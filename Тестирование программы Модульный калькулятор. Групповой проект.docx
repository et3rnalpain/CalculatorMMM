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629" w:rsidRDefault="00051629" w:rsidP="00051629">
      <w:r>
        <w:t>Программа протестирована командой студентов учебной группы о-22ПРИ-2-рпс-б</w:t>
      </w:r>
      <w:r w:rsidRPr="00051629">
        <w:t>:</w:t>
      </w:r>
    </w:p>
    <w:p w:rsidR="00296B0F" w:rsidRDefault="00296B0F" w:rsidP="00873FE6">
      <w:pPr>
        <w:pStyle w:val="a0"/>
      </w:pPr>
      <w:r>
        <w:t>Красивин В.А.</w:t>
      </w:r>
    </w:p>
    <w:p w:rsidR="00051629" w:rsidRDefault="00051629" w:rsidP="00873FE6">
      <w:pPr>
        <w:pStyle w:val="a0"/>
      </w:pPr>
      <w:r>
        <w:t>Маче</w:t>
      </w:r>
      <w:r w:rsidR="00296B0F">
        <w:t>хин Г. А.</w:t>
      </w:r>
    </w:p>
    <w:p w:rsidR="00051629" w:rsidRDefault="00296B0F" w:rsidP="00873FE6">
      <w:pPr>
        <w:pStyle w:val="a0"/>
      </w:pPr>
      <w:r>
        <w:t>Журов Е. Д.</w:t>
      </w:r>
    </w:p>
    <w:p w:rsidR="00296B0F" w:rsidRDefault="00296B0F" w:rsidP="00873FE6">
      <w:pPr>
        <w:pStyle w:val="a0"/>
      </w:pPr>
      <w:r>
        <w:t>Морозов Т.Д.</w:t>
      </w:r>
    </w:p>
    <w:p w:rsidR="00296B0F" w:rsidRDefault="00296B0F" w:rsidP="00873FE6">
      <w:pPr>
        <w:pStyle w:val="a0"/>
      </w:pPr>
      <w:r>
        <w:t>Зайцев И.Н.</w:t>
      </w:r>
    </w:p>
    <w:p w:rsidR="00296B0F" w:rsidRPr="00296B0F" w:rsidRDefault="00296B0F" w:rsidP="00296B0F">
      <w:pPr>
        <w:rPr>
          <w:rStyle w:val="30"/>
          <w:rFonts w:eastAsiaTheme="minorHAnsi" w:cstheme="minorBidi"/>
          <w:b w:val="0"/>
          <w:i w:val="0"/>
          <w:szCs w:val="22"/>
        </w:rPr>
      </w:pPr>
    </w:p>
    <w:p w:rsidR="00051629" w:rsidRDefault="00051629" w:rsidP="004C05A4">
      <w:pPr>
        <w:rPr>
          <w:rStyle w:val="30"/>
        </w:rPr>
      </w:pPr>
    </w:p>
    <w:p w:rsidR="004C05A4" w:rsidRPr="00C403E8" w:rsidRDefault="004C05A4" w:rsidP="004C05A4">
      <w:r>
        <w:rPr>
          <w:rStyle w:val="30"/>
        </w:rPr>
        <w:t>Общие требования</w:t>
      </w:r>
      <w:r>
        <w:t xml:space="preserve"> -</w:t>
      </w:r>
      <w:r w:rsidRPr="00C403E8">
        <w:t xml:space="preserve"> </w:t>
      </w:r>
      <w:r>
        <w:t>протестировал студент учебной группы о-22ПРИ2-рпс-б. Красивин В. А.</w:t>
      </w:r>
    </w:p>
    <w:p w:rsidR="004C05A4" w:rsidRDefault="004C05A4" w:rsidP="004C05A4"/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868"/>
        <w:gridCol w:w="2452"/>
        <w:gridCol w:w="1309"/>
        <w:gridCol w:w="1966"/>
        <w:gridCol w:w="1735"/>
        <w:gridCol w:w="1524"/>
      </w:tblGrid>
      <w:tr w:rsidR="001A12F2" w:rsidTr="001A12F2">
        <w:tc>
          <w:tcPr>
            <w:tcW w:w="868" w:type="dxa"/>
          </w:tcPr>
          <w:p w:rsidR="004C05A4" w:rsidRPr="007B4AD9" w:rsidRDefault="004C05A4" w:rsidP="00050002">
            <w:pPr>
              <w:pStyle w:val="2"/>
            </w:pPr>
            <w:r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52" w:type="dxa"/>
          </w:tcPr>
          <w:p w:rsidR="004C05A4" w:rsidRDefault="004C05A4" w:rsidP="00050002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309" w:type="dxa"/>
          </w:tcPr>
          <w:p w:rsidR="004C05A4" w:rsidRPr="009D51AD" w:rsidRDefault="004C05A4" w:rsidP="00050002">
            <w:pPr>
              <w:pStyle w:val="2"/>
            </w:pPr>
            <w:r>
              <w:t>Входные данные</w:t>
            </w:r>
          </w:p>
        </w:tc>
        <w:tc>
          <w:tcPr>
            <w:tcW w:w="1966" w:type="dxa"/>
          </w:tcPr>
          <w:p w:rsidR="004C05A4" w:rsidRDefault="004C05A4" w:rsidP="00050002">
            <w:pPr>
              <w:pStyle w:val="2"/>
            </w:pPr>
            <w:r>
              <w:t>Ожидаемый результат</w:t>
            </w:r>
          </w:p>
        </w:tc>
        <w:tc>
          <w:tcPr>
            <w:tcW w:w="1735" w:type="dxa"/>
          </w:tcPr>
          <w:p w:rsidR="004C05A4" w:rsidRDefault="004C05A4" w:rsidP="00050002">
            <w:pPr>
              <w:pStyle w:val="2"/>
            </w:pPr>
            <w:r>
              <w:t>Полученный результат</w:t>
            </w:r>
          </w:p>
        </w:tc>
        <w:tc>
          <w:tcPr>
            <w:tcW w:w="1524" w:type="dxa"/>
          </w:tcPr>
          <w:p w:rsidR="004C05A4" w:rsidRPr="009D51AD" w:rsidRDefault="004C05A4" w:rsidP="00050002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1A12F2" w:rsidTr="001A12F2">
        <w:tc>
          <w:tcPr>
            <w:tcW w:w="868" w:type="dxa"/>
          </w:tcPr>
          <w:p w:rsidR="004C05A4" w:rsidRPr="009D51AD" w:rsidRDefault="004C05A4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52" w:type="dxa"/>
          </w:tcPr>
          <w:p w:rsidR="004C05A4" w:rsidRPr="001A12F2" w:rsidRDefault="004C05A4" w:rsidP="00050002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>Функциональные требования согласно графической схеме</w:t>
            </w:r>
          </w:p>
        </w:tc>
        <w:tc>
          <w:tcPr>
            <w:tcW w:w="1309" w:type="dxa"/>
          </w:tcPr>
          <w:p w:rsidR="004C05A4" w:rsidRPr="001A12F2" w:rsidRDefault="001A12F2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Запуск .</w:t>
            </w:r>
            <w:proofErr w:type="spellStart"/>
            <w:r w:rsidRPr="001A12F2">
              <w:rPr>
                <w:sz w:val="24"/>
                <w:lang w:val="en-US"/>
              </w:rPr>
              <w:t>sln</w:t>
            </w:r>
            <w:proofErr w:type="spellEnd"/>
            <w:r w:rsidRPr="001A12F2">
              <w:rPr>
                <w:sz w:val="24"/>
              </w:rPr>
              <w:t xml:space="preserve"> проекта в </w:t>
            </w:r>
            <w:r w:rsidRPr="001A12F2">
              <w:rPr>
                <w:sz w:val="24"/>
                <w:lang w:val="en-US"/>
              </w:rPr>
              <w:t>Visual</w:t>
            </w:r>
            <w:r w:rsidRPr="001A12F2">
              <w:rPr>
                <w:sz w:val="24"/>
              </w:rPr>
              <w:t xml:space="preserve"> </w:t>
            </w:r>
            <w:r w:rsidRPr="001A12F2">
              <w:rPr>
                <w:sz w:val="24"/>
                <w:lang w:val="en-US"/>
              </w:rPr>
              <w:t>Studio</w:t>
            </w:r>
          </w:p>
        </w:tc>
        <w:tc>
          <w:tcPr>
            <w:tcW w:w="1966" w:type="dxa"/>
          </w:tcPr>
          <w:p w:rsidR="004C05A4" w:rsidRPr="001A12F2" w:rsidRDefault="001A12F2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Функционал программы соответствует графической блок-схеме, описанной в функциональных требованиях.</w:t>
            </w:r>
          </w:p>
        </w:tc>
        <w:tc>
          <w:tcPr>
            <w:tcW w:w="1735" w:type="dxa"/>
          </w:tcPr>
          <w:p w:rsidR="004C05A4" w:rsidRPr="001A12F2" w:rsidRDefault="001A12F2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Функционал программы соответствует графической блок-схеме, описанной в функциональных требованиях.</w:t>
            </w:r>
          </w:p>
        </w:tc>
        <w:tc>
          <w:tcPr>
            <w:tcW w:w="1524" w:type="dxa"/>
          </w:tcPr>
          <w:p w:rsidR="004C05A4" w:rsidRPr="001A12F2" w:rsidRDefault="001A12F2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Корректно</w:t>
            </w:r>
            <w:r>
              <w:rPr>
                <w:sz w:val="24"/>
              </w:rPr>
              <w:t>.</w:t>
            </w:r>
          </w:p>
        </w:tc>
      </w:tr>
      <w:tr w:rsidR="001A12F2" w:rsidTr="001A12F2">
        <w:tc>
          <w:tcPr>
            <w:tcW w:w="868" w:type="dxa"/>
          </w:tcPr>
          <w:p w:rsidR="004C05A4" w:rsidRPr="009D51AD" w:rsidRDefault="004C05A4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2" w:type="dxa"/>
          </w:tcPr>
          <w:p w:rsidR="004C05A4" w:rsidRPr="001A12F2" w:rsidRDefault="004C05A4" w:rsidP="00050002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>Каждый блок на схеме выделен в отдельный модуль (библиотеку)</w:t>
            </w:r>
          </w:p>
        </w:tc>
        <w:tc>
          <w:tcPr>
            <w:tcW w:w="1309" w:type="dxa"/>
          </w:tcPr>
          <w:p w:rsidR="004C05A4" w:rsidRPr="001A12F2" w:rsidRDefault="00DE4B74" w:rsidP="00DE4B74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Запуск .</w:t>
            </w:r>
            <w:proofErr w:type="spellStart"/>
            <w:r w:rsidRPr="001A12F2">
              <w:rPr>
                <w:sz w:val="24"/>
                <w:lang w:val="en-US"/>
              </w:rPr>
              <w:t>sln</w:t>
            </w:r>
            <w:proofErr w:type="spellEnd"/>
            <w:r w:rsidRPr="001A12F2">
              <w:rPr>
                <w:sz w:val="24"/>
              </w:rPr>
              <w:t xml:space="preserve"> проекта в </w:t>
            </w:r>
            <w:r w:rsidRPr="001A12F2">
              <w:rPr>
                <w:sz w:val="24"/>
                <w:lang w:val="en-US"/>
              </w:rPr>
              <w:t>Visual</w:t>
            </w:r>
            <w:r w:rsidRPr="001A12F2">
              <w:rPr>
                <w:sz w:val="24"/>
              </w:rPr>
              <w:t xml:space="preserve"> </w:t>
            </w:r>
            <w:r w:rsidRPr="001A12F2">
              <w:rPr>
                <w:sz w:val="24"/>
                <w:lang w:val="en-US"/>
              </w:rPr>
              <w:t>Studio</w:t>
            </w:r>
            <w:r w:rsidRPr="001A12F2">
              <w:rPr>
                <w:sz w:val="24"/>
              </w:rPr>
              <w:t>.</w:t>
            </w:r>
          </w:p>
        </w:tc>
        <w:tc>
          <w:tcPr>
            <w:tcW w:w="1966" w:type="dxa"/>
          </w:tcPr>
          <w:p w:rsidR="004C05A4" w:rsidRPr="001A12F2" w:rsidRDefault="00DE4B74" w:rsidP="00DE4B74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Программа поделена на логические блоки – библиотеки, название каждой библиотеки соответствует функции.</w:t>
            </w:r>
          </w:p>
        </w:tc>
        <w:tc>
          <w:tcPr>
            <w:tcW w:w="1735" w:type="dxa"/>
          </w:tcPr>
          <w:p w:rsidR="004C05A4" w:rsidRPr="001A12F2" w:rsidRDefault="00DE4B74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 xml:space="preserve">1 файл </w:t>
            </w:r>
            <w:r w:rsidRPr="001A12F2">
              <w:rPr>
                <w:sz w:val="24"/>
                <w:lang w:val="en-US"/>
              </w:rPr>
              <w:t>Calculator</w:t>
            </w:r>
            <w:r w:rsidRPr="001A12F2">
              <w:rPr>
                <w:sz w:val="24"/>
              </w:rPr>
              <w:t xml:space="preserve"> .</w:t>
            </w:r>
            <w:proofErr w:type="spellStart"/>
            <w:r w:rsidRPr="001A12F2">
              <w:rPr>
                <w:sz w:val="24"/>
                <w:lang w:val="en-US"/>
              </w:rPr>
              <w:t>cpp</w:t>
            </w:r>
            <w:proofErr w:type="spellEnd"/>
            <w:r w:rsidRPr="001A12F2">
              <w:rPr>
                <w:sz w:val="24"/>
              </w:rPr>
              <w:t>, 6 файлов формата .</w:t>
            </w:r>
            <w:proofErr w:type="spellStart"/>
            <w:r w:rsidRPr="001A12F2">
              <w:rPr>
                <w:sz w:val="24"/>
                <w:lang w:val="en-US"/>
              </w:rPr>
              <w:t>cpp</w:t>
            </w:r>
            <w:proofErr w:type="spellEnd"/>
            <w:r w:rsidRPr="001A12F2">
              <w:rPr>
                <w:sz w:val="24"/>
              </w:rPr>
              <w:t xml:space="preserve"> и 6 файлов формата .</w:t>
            </w:r>
            <w:r w:rsidRPr="001A12F2">
              <w:rPr>
                <w:sz w:val="24"/>
                <w:lang w:val="en-US"/>
              </w:rPr>
              <w:t>h</w:t>
            </w:r>
            <w:r w:rsidRPr="001A12F2">
              <w:rPr>
                <w:sz w:val="24"/>
              </w:rPr>
              <w:t xml:space="preserve"> (Название файлов соответствует их логической функции.)</w:t>
            </w:r>
          </w:p>
        </w:tc>
        <w:tc>
          <w:tcPr>
            <w:tcW w:w="1524" w:type="dxa"/>
          </w:tcPr>
          <w:p w:rsidR="004C05A4" w:rsidRPr="001A12F2" w:rsidRDefault="00DE4B74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Корректно</w:t>
            </w:r>
            <w:r w:rsidR="001A12F2">
              <w:rPr>
                <w:sz w:val="24"/>
              </w:rPr>
              <w:t>.</w:t>
            </w:r>
          </w:p>
        </w:tc>
      </w:tr>
      <w:tr w:rsidR="001A12F2" w:rsidTr="001A12F2">
        <w:tc>
          <w:tcPr>
            <w:tcW w:w="868" w:type="dxa"/>
          </w:tcPr>
          <w:p w:rsidR="004C05A4" w:rsidRPr="00DE4B74" w:rsidRDefault="004C05A4" w:rsidP="00050002">
            <w:pPr>
              <w:ind w:firstLine="0"/>
            </w:pPr>
            <w:r w:rsidRPr="00DE4B74">
              <w:t>3</w:t>
            </w:r>
          </w:p>
        </w:tc>
        <w:tc>
          <w:tcPr>
            <w:tcW w:w="2452" w:type="dxa"/>
          </w:tcPr>
          <w:p w:rsidR="004C05A4" w:rsidRPr="001A12F2" w:rsidRDefault="004C05A4" w:rsidP="00050002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>Меню для каждого блока описано внутри библиотеки</w:t>
            </w:r>
          </w:p>
        </w:tc>
        <w:tc>
          <w:tcPr>
            <w:tcW w:w="1309" w:type="dxa"/>
          </w:tcPr>
          <w:p w:rsidR="004C05A4" w:rsidRPr="001A12F2" w:rsidRDefault="00DE4B74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Запуск .</w:t>
            </w:r>
            <w:proofErr w:type="spellStart"/>
            <w:r w:rsidRPr="001A12F2">
              <w:rPr>
                <w:sz w:val="24"/>
                <w:lang w:val="en-US"/>
              </w:rPr>
              <w:t>sln</w:t>
            </w:r>
            <w:proofErr w:type="spellEnd"/>
            <w:r w:rsidRPr="001A12F2">
              <w:rPr>
                <w:sz w:val="24"/>
              </w:rPr>
              <w:t xml:space="preserve"> проекта в </w:t>
            </w:r>
            <w:r w:rsidRPr="001A12F2">
              <w:rPr>
                <w:sz w:val="24"/>
                <w:lang w:val="en-US"/>
              </w:rPr>
              <w:t>Visual</w:t>
            </w:r>
            <w:r w:rsidRPr="001A12F2">
              <w:rPr>
                <w:sz w:val="24"/>
              </w:rPr>
              <w:t xml:space="preserve"> </w:t>
            </w:r>
            <w:r w:rsidRPr="001A12F2">
              <w:rPr>
                <w:sz w:val="24"/>
                <w:lang w:val="en-US"/>
              </w:rPr>
              <w:t>Studio</w:t>
            </w:r>
            <w:r w:rsidRPr="001A12F2">
              <w:rPr>
                <w:sz w:val="24"/>
              </w:rPr>
              <w:t>.</w:t>
            </w:r>
          </w:p>
        </w:tc>
        <w:tc>
          <w:tcPr>
            <w:tcW w:w="1966" w:type="dxa"/>
          </w:tcPr>
          <w:p w:rsidR="004C05A4" w:rsidRPr="001A12F2" w:rsidRDefault="00DE4B74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В каждой библиотеки описано собственное меню.</w:t>
            </w:r>
          </w:p>
        </w:tc>
        <w:tc>
          <w:tcPr>
            <w:tcW w:w="1735" w:type="dxa"/>
          </w:tcPr>
          <w:p w:rsidR="004C05A4" w:rsidRPr="001A12F2" w:rsidRDefault="00DE4B74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В каждой библиотеки описано собственное меню.</w:t>
            </w:r>
          </w:p>
        </w:tc>
        <w:tc>
          <w:tcPr>
            <w:tcW w:w="1524" w:type="dxa"/>
          </w:tcPr>
          <w:p w:rsidR="004C05A4" w:rsidRPr="001A12F2" w:rsidRDefault="00DE4B74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Корректно</w:t>
            </w:r>
            <w:r w:rsidR="001A12F2">
              <w:rPr>
                <w:sz w:val="24"/>
              </w:rPr>
              <w:t>.</w:t>
            </w:r>
          </w:p>
        </w:tc>
      </w:tr>
      <w:tr w:rsidR="001A12F2" w:rsidTr="001A12F2">
        <w:tc>
          <w:tcPr>
            <w:tcW w:w="868" w:type="dxa"/>
          </w:tcPr>
          <w:p w:rsidR="004C05A4" w:rsidRPr="009D51AD" w:rsidRDefault="004C05A4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2" w:type="dxa"/>
          </w:tcPr>
          <w:p w:rsidR="004C05A4" w:rsidRPr="001A12F2" w:rsidRDefault="004C05A4" w:rsidP="00050002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>Необходимые типы данных и вспомогательные функции описаны внутри библиотеки</w:t>
            </w:r>
          </w:p>
        </w:tc>
        <w:tc>
          <w:tcPr>
            <w:tcW w:w="1309" w:type="dxa"/>
          </w:tcPr>
          <w:p w:rsidR="004C05A4" w:rsidRPr="001A12F2" w:rsidRDefault="00DE4B74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Запуск .</w:t>
            </w:r>
            <w:proofErr w:type="spellStart"/>
            <w:r w:rsidRPr="001A12F2">
              <w:rPr>
                <w:sz w:val="24"/>
                <w:lang w:val="en-US"/>
              </w:rPr>
              <w:t>sln</w:t>
            </w:r>
            <w:proofErr w:type="spellEnd"/>
            <w:r w:rsidRPr="001A12F2">
              <w:rPr>
                <w:sz w:val="24"/>
              </w:rPr>
              <w:t xml:space="preserve"> проекта в </w:t>
            </w:r>
            <w:r w:rsidRPr="001A12F2">
              <w:rPr>
                <w:sz w:val="24"/>
                <w:lang w:val="en-US"/>
              </w:rPr>
              <w:t>Visual</w:t>
            </w:r>
            <w:r w:rsidRPr="001A12F2">
              <w:rPr>
                <w:sz w:val="24"/>
              </w:rPr>
              <w:t xml:space="preserve"> </w:t>
            </w:r>
            <w:r w:rsidRPr="001A12F2">
              <w:rPr>
                <w:sz w:val="24"/>
                <w:lang w:val="en-US"/>
              </w:rPr>
              <w:t>Studio</w:t>
            </w:r>
            <w:r w:rsidRPr="001A12F2">
              <w:rPr>
                <w:sz w:val="24"/>
              </w:rPr>
              <w:t>.</w:t>
            </w:r>
          </w:p>
        </w:tc>
        <w:tc>
          <w:tcPr>
            <w:tcW w:w="1966" w:type="dxa"/>
          </w:tcPr>
          <w:p w:rsidR="004C05A4" w:rsidRPr="001A12F2" w:rsidRDefault="00DE4B74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 xml:space="preserve">В каждой библиотеки описаны необходимые типы данных и вспомогательные функции, </w:t>
            </w:r>
            <w:r w:rsidRPr="001A12F2">
              <w:rPr>
                <w:sz w:val="24"/>
              </w:rPr>
              <w:lastRenderedPageBreak/>
              <w:t>необходимы для данной библиотеки.</w:t>
            </w:r>
          </w:p>
        </w:tc>
        <w:tc>
          <w:tcPr>
            <w:tcW w:w="1735" w:type="dxa"/>
          </w:tcPr>
          <w:p w:rsidR="004C05A4" w:rsidRPr="001A12F2" w:rsidRDefault="001A12F2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lastRenderedPageBreak/>
              <w:t>В каждой библиотеки описаны необходимые типы данных и вспомогательн</w:t>
            </w:r>
            <w:r w:rsidRPr="001A12F2">
              <w:rPr>
                <w:sz w:val="24"/>
              </w:rPr>
              <w:lastRenderedPageBreak/>
              <w:t>ые функции, необходимы для данной библиотеки.</w:t>
            </w:r>
          </w:p>
        </w:tc>
        <w:tc>
          <w:tcPr>
            <w:tcW w:w="1524" w:type="dxa"/>
          </w:tcPr>
          <w:p w:rsidR="004C05A4" w:rsidRPr="001A12F2" w:rsidRDefault="001A12F2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lastRenderedPageBreak/>
              <w:t>Корректно</w:t>
            </w:r>
            <w:r>
              <w:rPr>
                <w:sz w:val="24"/>
              </w:rPr>
              <w:t>.</w:t>
            </w:r>
          </w:p>
        </w:tc>
      </w:tr>
      <w:tr w:rsidR="001A12F2" w:rsidTr="001A12F2">
        <w:tc>
          <w:tcPr>
            <w:tcW w:w="868" w:type="dxa"/>
          </w:tcPr>
          <w:p w:rsidR="004C05A4" w:rsidRPr="009D51AD" w:rsidRDefault="004C05A4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2" w:type="dxa"/>
          </w:tcPr>
          <w:p w:rsidR="004C05A4" w:rsidRPr="001A12F2" w:rsidRDefault="004C05A4" w:rsidP="00050002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 xml:space="preserve">Главное меню описано в </w:t>
            </w:r>
            <w:proofErr w:type="spellStart"/>
            <w:proofErr w:type="gramStart"/>
            <w:r w:rsidRPr="001A12F2">
              <w:rPr>
                <w:sz w:val="24"/>
                <w:szCs w:val="24"/>
              </w:rPr>
              <w:t>main</w:t>
            </w:r>
            <w:proofErr w:type="spellEnd"/>
            <w:r w:rsidRPr="001A12F2">
              <w:rPr>
                <w:sz w:val="24"/>
                <w:szCs w:val="24"/>
              </w:rPr>
              <w:t>(</w:t>
            </w:r>
            <w:proofErr w:type="gramEnd"/>
            <w:r w:rsidRPr="001A12F2">
              <w:rPr>
                <w:sz w:val="24"/>
                <w:szCs w:val="24"/>
              </w:rPr>
              <w:t>)</w:t>
            </w:r>
          </w:p>
        </w:tc>
        <w:tc>
          <w:tcPr>
            <w:tcW w:w="1309" w:type="dxa"/>
          </w:tcPr>
          <w:p w:rsidR="004C05A4" w:rsidRPr="001A12F2" w:rsidRDefault="00DE4B74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Запуск .</w:t>
            </w:r>
            <w:proofErr w:type="spellStart"/>
            <w:r w:rsidRPr="001A12F2">
              <w:rPr>
                <w:sz w:val="24"/>
                <w:lang w:val="en-US"/>
              </w:rPr>
              <w:t>sln</w:t>
            </w:r>
            <w:proofErr w:type="spellEnd"/>
            <w:r w:rsidRPr="001A12F2">
              <w:rPr>
                <w:sz w:val="24"/>
              </w:rPr>
              <w:t xml:space="preserve"> проекта в </w:t>
            </w:r>
            <w:r w:rsidRPr="001A12F2">
              <w:rPr>
                <w:sz w:val="24"/>
                <w:lang w:val="en-US"/>
              </w:rPr>
              <w:t>Visual</w:t>
            </w:r>
            <w:r w:rsidRPr="001A12F2">
              <w:rPr>
                <w:sz w:val="24"/>
              </w:rPr>
              <w:t xml:space="preserve"> </w:t>
            </w:r>
            <w:r w:rsidRPr="001A12F2">
              <w:rPr>
                <w:sz w:val="24"/>
                <w:lang w:val="en-US"/>
              </w:rPr>
              <w:t>Studio</w:t>
            </w:r>
            <w:r w:rsidRPr="001A12F2">
              <w:rPr>
                <w:sz w:val="24"/>
              </w:rPr>
              <w:t>.</w:t>
            </w:r>
          </w:p>
        </w:tc>
        <w:tc>
          <w:tcPr>
            <w:tcW w:w="1966" w:type="dxa"/>
          </w:tcPr>
          <w:p w:rsidR="004C05A4" w:rsidRPr="001A12F2" w:rsidRDefault="00DE4B74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 xml:space="preserve">В функции </w:t>
            </w:r>
            <w:proofErr w:type="gramStart"/>
            <w:r w:rsidRPr="001A12F2">
              <w:rPr>
                <w:sz w:val="24"/>
                <w:lang w:val="en-US"/>
              </w:rPr>
              <w:t>main</w:t>
            </w:r>
            <w:r w:rsidRPr="001A12F2">
              <w:rPr>
                <w:sz w:val="24"/>
              </w:rPr>
              <w:t>(</w:t>
            </w:r>
            <w:proofErr w:type="gramEnd"/>
            <w:r w:rsidRPr="001A12F2">
              <w:rPr>
                <w:sz w:val="24"/>
              </w:rPr>
              <w:t>) описано главное меню.</w:t>
            </w:r>
          </w:p>
        </w:tc>
        <w:tc>
          <w:tcPr>
            <w:tcW w:w="1735" w:type="dxa"/>
          </w:tcPr>
          <w:p w:rsidR="004C05A4" w:rsidRPr="001A12F2" w:rsidRDefault="00DE4B74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 xml:space="preserve">В функции </w:t>
            </w:r>
            <w:proofErr w:type="gramStart"/>
            <w:r w:rsidRPr="001A12F2">
              <w:rPr>
                <w:sz w:val="24"/>
                <w:lang w:val="en-US"/>
              </w:rPr>
              <w:t>main</w:t>
            </w:r>
            <w:r w:rsidRPr="001A12F2">
              <w:rPr>
                <w:sz w:val="24"/>
              </w:rPr>
              <w:t>(</w:t>
            </w:r>
            <w:proofErr w:type="gramEnd"/>
            <w:r w:rsidRPr="001A12F2">
              <w:rPr>
                <w:sz w:val="24"/>
              </w:rPr>
              <w:t>) описано главное меню.</w:t>
            </w:r>
          </w:p>
        </w:tc>
        <w:tc>
          <w:tcPr>
            <w:tcW w:w="1524" w:type="dxa"/>
          </w:tcPr>
          <w:p w:rsidR="004C05A4" w:rsidRPr="001A12F2" w:rsidRDefault="00C75479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Корректно</w:t>
            </w:r>
            <w:r w:rsidR="001A12F2">
              <w:rPr>
                <w:sz w:val="24"/>
              </w:rPr>
              <w:t>.</w:t>
            </w:r>
          </w:p>
        </w:tc>
      </w:tr>
      <w:tr w:rsidR="001A12F2" w:rsidTr="001A12F2">
        <w:tc>
          <w:tcPr>
            <w:tcW w:w="868" w:type="dxa"/>
          </w:tcPr>
          <w:p w:rsidR="004C05A4" w:rsidRPr="009D51AD" w:rsidRDefault="004C05A4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2" w:type="dxa"/>
          </w:tcPr>
          <w:p w:rsidR="004C05A4" w:rsidRPr="001A12F2" w:rsidRDefault="004C05A4" w:rsidP="00050002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>Производится контроль вводимых значений</w:t>
            </w:r>
          </w:p>
        </w:tc>
        <w:tc>
          <w:tcPr>
            <w:tcW w:w="1309" w:type="dxa"/>
          </w:tcPr>
          <w:p w:rsidR="004C05A4" w:rsidRPr="00FF58ED" w:rsidRDefault="001A12F2" w:rsidP="00050002">
            <w:pPr>
              <w:ind w:firstLine="0"/>
            </w:pPr>
            <w:r w:rsidRPr="001A12F2">
              <w:rPr>
                <w:sz w:val="24"/>
              </w:rPr>
              <w:t>Запуск .</w:t>
            </w:r>
            <w:proofErr w:type="spellStart"/>
            <w:r w:rsidRPr="001A12F2">
              <w:rPr>
                <w:sz w:val="24"/>
                <w:lang w:val="en-US"/>
              </w:rPr>
              <w:t>sln</w:t>
            </w:r>
            <w:proofErr w:type="spellEnd"/>
            <w:r w:rsidRPr="001A12F2">
              <w:rPr>
                <w:sz w:val="24"/>
              </w:rPr>
              <w:t xml:space="preserve"> проекта в </w:t>
            </w:r>
            <w:r w:rsidRPr="001A12F2">
              <w:rPr>
                <w:sz w:val="24"/>
                <w:lang w:val="en-US"/>
              </w:rPr>
              <w:t>Visual</w:t>
            </w:r>
            <w:r w:rsidRPr="001A12F2">
              <w:rPr>
                <w:sz w:val="24"/>
              </w:rPr>
              <w:t xml:space="preserve"> </w:t>
            </w:r>
            <w:r w:rsidRPr="001A12F2">
              <w:rPr>
                <w:sz w:val="24"/>
                <w:lang w:val="en-US"/>
              </w:rPr>
              <w:t>Studio</w:t>
            </w:r>
            <w:r w:rsidRPr="001A12F2">
              <w:rPr>
                <w:sz w:val="24"/>
              </w:rPr>
              <w:t>.</w:t>
            </w:r>
          </w:p>
        </w:tc>
        <w:tc>
          <w:tcPr>
            <w:tcW w:w="1966" w:type="dxa"/>
          </w:tcPr>
          <w:p w:rsidR="004C05A4" w:rsidRPr="001A12F2" w:rsidRDefault="001A12F2" w:rsidP="000500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 каждом элементе </w:t>
            </w:r>
            <w:proofErr w:type="gramStart"/>
            <w:r>
              <w:rPr>
                <w:sz w:val="24"/>
              </w:rPr>
              <w:t>ввода ,</w:t>
            </w:r>
            <w:proofErr w:type="gramEnd"/>
            <w:r>
              <w:rPr>
                <w:sz w:val="24"/>
              </w:rPr>
              <w:t xml:space="preserve"> имеющихся в программе, присутствует контроль вводимых значений.</w:t>
            </w:r>
          </w:p>
        </w:tc>
        <w:tc>
          <w:tcPr>
            <w:tcW w:w="1735" w:type="dxa"/>
          </w:tcPr>
          <w:p w:rsidR="004C05A4" w:rsidRDefault="001A12F2" w:rsidP="00050002">
            <w:pPr>
              <w:ind w:firstLine="0"/>
            </w:pPr>
            <w:r>
              <w:rPr>
                <w:sz w:val="24"/>
              </w:rPr>
              <w:t>В каждом элементе ввода, имеющихся в программе, присутствует контроль вводимых значений.</w:t>
            </w:r>
          </w:p>
        </w:tc>
        <w:tc>
          <w:tcPr>
            <w:tcW w:w="1524" w:type="dxa"/>
          </w:tcPr>
          <w:p w:rsidR="004C05A4" w:rsidRDefault="001A12F2" w:rsidP="00050002">
            <w:pPr>
              <w:ind w:firstLine="0"/>
            </w:pPr>
            <w:r w:rsidRPr="001A12F2">
              <w:rPr>
                <w:sz w:val="24"/>
              </w:rPr>
              <w:t>Корректно.</w:t>
            </w:r>
          </w:p>
        </w:tc>
      </w:tr>
      <w:tr w:rsidR="001A12F2" w:rsidTr="001A12F2">
        <w:tc>
          <w:tcPr>
            <w:tcW w:w="868" w:type="dxa"/>
          </w:tcPr>
          <w:p w:rsidR="004C05A4" w:rsidRPr="009D51AD" w:rsidRDefault="004C05A4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52" w:type="dxa"/>
          </w:tcPr>
          <w:p w:rsidR="004C05A4" w:rsidRPr="001A12F2" w:rsidRDefault="004C05A4" w:rsidP="00050002">
            <w:pPr>
              <w:ind w:firstLine="0"/>
              <w:rPr>
                <w:sz w:val="24"/>
                <w:szCs w:val="24"/>
              </w:rPr>
            </w:pPr>
            <w:r w:rsidRPr="001A12F2">
              <w:rPr>
                <w:sz w:val="24"/>
                <w:szCs w:val="24"/>
              </w:rPr>
              <w:t>Запрос выполняемых операций – циклический, есть возможность возврата в пользовательское меню</w:t>
            </w:r>
          </w:p>
        </w:tc>
        <w:tc>
          <w:tcPr>
            <w:tcW w:w="1309" w:type="dxa"/>
          </w:tcPr>
          <w:p w:rsidR="004C05A4" w:rsidRPr="001A12F2" w:rsidRDefault="001A12F2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Запуск и компиляция проекта, переходы между главным меню и вспомогательными меню.</w:t>
            </w:r>
          </w:p>
        </w:tc>
        <w:tc>
          <w:tcPr>
            <w:tcW w:w="1966" w:type="dxa"/>
          </w:tcPr>
          <w:p w:rsidR="004C05A4" w:rsidRPr="001A12F2" w:rsidRDefault="001A12F2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После выполнения математической операции в любом из блоков пользователю предоставляется возможность продолжить работу в данном модуле, либо вернуться в главное меню.</w:t>
            </w:r>
          </w:p>
        </w:tc>
        <w:tc>
          <w:tcPr>
            <w:tcW w:w="1735" w:type="dxa"/>
          </w:tcPr>
          <w:p w:rsidR="004C05A4" w:rsidRPr="001A12F2" w:rsidRDefault="001A12F2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После выполнения математической операции в любом из блоков пользователю предоставляется возможность продолжить работу в данном модуле, либо вернуться в главное меню</w:t>
            </w:r>
          </w:p>
        </w:tc>
        <w:tc>
          <w:tcPr>
            <w:tcW w:w="1524" w:type="dxa"/>
          </w:tcPr>
          <w:p w:rsidR="004C05A4" w:rsidRPr="001A12F2" w:rsidRDefault="001A12F2" w:rsidP="00050002">
            <w:pPr>
              <w:ind w:firstLine="0"/>
              <w:rPr>
                <w:sz w:val="24"/>
              </w:rPr>
            </w:pPr>
            <w:r w:rsidRPr="001A12F2">
              <w:rPr>
                <w:sz w:val="24"/>
              </w:rPr>
              <w:t>Корректно.</w:t>
            </w:r>
          </w:p>
        </w:tc>
      </w:tr>
    </w:tbl>
    <w:p w:rsidR="004C05A4" w:rsidRDefault="004C05A4" w:rsidP="001A12F2">
      <w:pPr>
        <w:ind w:firstLine="0"/>
        <w:rPr>
          <w:rStyle w:val="30"/>
        </w:rPr>
      </w:pPr>
    </w:p>
    <w:p w:rsidR="001A12F2" w:rsidRDefault="001A12F2" w:rsidP="001A12F2">
      <w:pPr>
        <w:ind w:firstLine="0"/>
        <w:rPr>
          <w:rStyle w:val="30"/>
        </w:rPr>
      </w:pPr>
    </w:p>
    <w:p w:rsidR="004C05A4" w:rsidRDefault="004C05A4" w:rsidP="004C05A4"/>
    <w:p w:rsidR="00302987" w:rsidRDefault="00302987" w:rsidP="00302987">
      <w:r>
        <w:rPr>
          <w:rStyle w:val="30"/>
        </w:rPr>
        <w:t>Модуль “Главное меню – выбор вида калькулятора”</w:t>
      </w:r>
      <w:r>
        <w:t xml:space="preserve"> - протестировал студент учебной группы о-22ПРИ2-рпс-б. Мачехин Г.А.</w:t>
      </w:r>
    </w:p>
    <w:p w:rsidR="00302987" w:rsidRDefault="00302987" w:rsidP="00302987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70"/>
        <w:gridCol w:w="2455"/>
        <w:gridCol w:w="1310"/>
        <w:gridCol w:w="1849"/>
        <w:gridCol w:w="1849"/>
        <w:gridCol w:w="1295"/>
      </w:tblGrid>
      <w:tr w:rsidR="00302987" w:rsidTr="00302987">
        <w:tc>
          <w:tcPr>
            <w:tcW w:w="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pStyle w:val="2"/>
            </w:pPr>
            <w:r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pStyle w:val="2"/>
            </w:pPr>
            <w:r>
              <w:t>Входные данные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pStyle w:val="2"/>
            </w:pPr>
            <w:r>
              <w:t>Ожидаемый результат</w:t>
            </w:r>
          </w:p>
        </w:tc>
        <w:tc>
          <w:tcPr>
            <w:tcW w:w="1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pStyle w:val="2"/>
            </w:pPr>
            <w:r>
              <w:t>Полученный результат</w:t>
            </w:r>
          </w:p>
        </w:tc>
        <w:tc>
          <w:tcPr>
            <w:tcW w:w="1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302987" w:rsidTr="00302987">
        <w:tc>
          <w:tcPr>
            <w:tcW w:w="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Главное меню описано в </w:t>
            </w: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main</w:t>
            </w:r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.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sln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проекта в </w:t>
            </w:r>
            <w:r>
              <w:rPr>
                <w:rFonts w:cs="Times New Roman"/>
                <w:sz w:val="24"/>
                <w:szCs w:val="24"/>
                <w:lang w:val="en-US"/>
              </w:rPr>
              <w:t>Visual Studio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функции </w:t>
            </w: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main</w:t>
            </w:r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>) описано главное меню.</w:t>
            </w:r>
          </w:p>
        </w:tc>
        <w:tc>
          <w:tcPr>
            <w:tcW w:w="1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функции </w:t>
            </w:r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main</w:t>
            </w:r>
            <w:r>
              <w:rPr>
                <w:rFonts w:cs="Times New Roman"/>
                <w:sz w:val="24"/>
                <w:szCs w:val="24"/>
              </w:rPr>
              <w:t>(</w:t>
            </w:r>
            <w:proofErr w:type="gramEnd"/>
            <w:r>
              <w:rPr>
                <w:rFonts w:cs="Times New Roman"/>
                <w:sz w:val="24"/>
                <w:szCs w:val="24"/>
              </w:rPr>
              <w:t>) описано главное меню.</w:t>
            </w:r>
          </w:p>
        </w:tc>
        <w:tc>
          <w:tcPr>
            <w:tcW w:w="1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302987" w:rsidTr="00302987">
        <w:tc>
          <w:tcPr>
            <w:tcW w:w="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 из программы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Завершение выполнения </w:t>
            </w:r>
            <w:r>
              <w:rPr>
                <w:rFonts w:cs="Times New Roman"/>
                <w:sz w:val="24"/>
                <w:szCs w:val="24"/>
              </w:rPr>
              <w:lastRenderedPageBreak/>
              <w:t>программы</w:t>
            </w:r>
          </w:p>
        </w:tc>
        <w:tc>
          <w:tcPr>
            <w:tcW w:w="1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Завершение выполнения </w:t>
            </w:r>
            <w:r>
              <w:rPr>
                <w:rFonts w:cs="Times New Roman"/>
                <w:sz w:val="24"/>
                <w:szCs w:val="24"/>
              </w:rPr>
              <w:lastRenderedPageBreak/>
              <w:t>программы</w:t>
            </w:r>
          </w:p>
        </w:tc>
        <w:tc>
          <w:tcPr>
            <w:tcW w:w="1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Корректно</w:t>
            </w:r>
          </w:p>
        </w:tc>
      </w:tr>
      <w:tr w:rsidR="00302987" w:rsidTr="00302987">
        <w:tc>
          <w:tcPr>
            <w:tcW w:w="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 вида калькулятора (матричный калькулятор)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матричного калькулятора</w:t>
            </w:r>
          </w:p>
        </w:tc>
        <w:tc>
          <w:tcPr>
            <w:tcW w:w="1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матричного калькулятора</w:t>
            </w:r>
          </w:p>
        </w:tc>
        <w:tc>
          <w:tcPr>
            <w:tcW w:w="1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302987" w:rsidTr="00302987">
        <w:tc>
          <w:tcPr>
            <w:tcW w:w="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 вида калькулятора (калькулятор обыкновенных дробей)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калькулятора обыкновенных дробей</w:t>
            </w:r>
          </w:p>
        </w:tc>
        <w:tc>
          <w:tcPr>
            <w:tcW w:w="1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калькулятора обыкновенных дробей</w:t>
            </w:r>
          </w:p>
        </w:tc>
        <w:tc>
          <w:tcPr>
            <w:tcW w:w="1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302987" w:rsidTr="00302987">
        <w:tc>
          <w:tcPr>
            <w:tcW w:w="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 вида калькулятора (калькулятор формул комбинаторики)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калькулятора формул комбинаторики</w:t>
            </w:r>
          </w:p>
        </w:tc>
        <w:tc>
          <w:tcPr>
            <w:tcW w:w="1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калькулятора формул комбинаторики</w:t>
            </w:r>
          </w:p>
        </w:tc>
        <w:tc>
          <w:tcPr>
            <w:tcW w:w="1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302987" w:rsidTr="00302987">
        <w:tc>
          <w:tcPr>
            <w:tcW w:w="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 вида калькулятора (калькулятор многочленов)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калькулятора многочленов</w:t>
            </w:r>
          </w:p>
        </w:tc>
        <w:tc>
          <w:tcPr>
            <w:tcW w:w="1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калькулятора многочленов</w:t>
            </w:r>
          </w:p>
        </w:tc>
        <w:tc>
          <w:tcPr>
            <w:tcW w:w="1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302987" w:rsidTr="00302987">
        <w:tc>
          <w:tcPr>
            <w:tcW w:w="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 вида калькулятора (калькулятор для работы с функциями)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калькулятора для работы с функциями</w:t>
            </w:r>
          </w:p>
        </w:tc>
        <w:tc>
          <w:tcPr>
            <w:tcW w:w="1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калькулятора для работы с функциями</w:t>
            </w:r>
          </w:p>
        </w:tc>
        <w:tc>
          <w:tcPr>
            <w:tcW w:w="1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302987" w:rsidTr="00302987">
        <w:tc>
          <w:tcPr>
            <w:tcW w:w="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 вида калькулятора (калькулятор для работы с теорией вероятности и математической статистикой)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калькулятора для работы с теорией вероятности и математической статистикой</w:t>
            </w:r>
          </w:p>
        </w:tc>
        <w:tc>
          <w:tcPr>
            <w:tcW w:w="1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калькулятора для работы с теорией вероятности и математической статистикой</w:t>
            </w:r>
          </w:p>
        </w:tc>
        <w:tc>
          <w:tcPr>
            <w:tcW w:w="1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302987" w:rsidTr="00302987">
        <w:tc>
          <w:tcPr>
            <w:tcW w:w="8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Контроль вводимых значений</w:t>
            </w:r>
          </w:p>
        </w:tc>
        <w:tc>
          <w:tcPr>
            <w:tcW w:w="13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  <w:lang w:val="en-US"/>
              </w:rPr>
              <w:t>,-3,23</w:t>
            </w:r>
          </w:p>
        </w:tc>
        <w:tc>
          <w:tcPr>
            <w:tcW w:w="1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Ничего не произошло</w:t>
            </w:r>
          </w:p>
        </w:tc>
        <w:tc>
          <w:tcPr>
            <w:tcW w:w="18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Ничего не произошло</w:t>
            </w:r>
          </w:p>
        </w:tc>
        <w:tc>
          <w:tcPr>
            <w:tcW w:w="1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02987" w:rsidRDefault="003029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</w:tbl>
    <w:p w:rsidR="001A12F2" w:rsidRDefault="001A12F2" w:rsidP="00065BE0">
      <w:pPr>
        <w:rPr>
          <w:rStyle w:val="30"/>
        </w:rPr>
      </w:pPr>
    </w:p>
    <w:p w:rsidR="001A12F2" w:rsidRDefault="001A12F2" w:rsidP="00065BE0">
      <w:pPr>
        <w:rPr>
          <w:rStyle w:val="30"/>
        </w:rPr>
      </w:pPr>
    </w:p>
    <w:p w:rsidR="00065BE0" w:rsidRPr="00C403E8" w:rsidRDefault="004C05A4" w:rsidP="00065BE0">
      <w:r w:rsidRPr="004C05A4">
        <w:rPr>
          <w:rStyle w:val="30"/>
        </w:rPr>
        <w:t>Модуль “</w:t>
      </w:r>
      <w:r>
        <w:rPr>
          <w:rStyle w:val="30"/>
        </w:rPr>
        <w:t>Работа с функциями</w:t>
      </w:r>
      <w:r w:rsidRPr="004C05A4">
        <w:rPr>
          <w:rStyle w:val="30"/>
        </w:rPr>
        <w:t>”</w:t>
      </w:r>
      <w:r>
        <w:t xml:space="preserve"> -</w:t>
      </w:r>
      <w:r w:rsidR="00065BE0" w:rsidRPr="00C403E8">
        <w:t xml:space="preserve"> </w:t>
      </w:r>
      <w:r w:rsidR="00065BE0">
        <w:t xml:space="preserve">протестировал студент учебной группы </w:t>
      </w:r>
      <w:r>
        <w:t>о-</w:t>
      </w:r>
      <w:r w:rsidR="00065BE0">
        <w:t>22ПРИ2-рпс-б. Красивин В. А.</w:t>
      </w:r>
    </w:p>
    <w:p w:rsidR="00065BE0" w:rsidRDefault="00065BE0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41"/>
        <w:gridCol w:w="2360"/>
        <w:gridCol w:w="1264"/>
        <w:gridCol w:w="1684"/>
        <w:gridCol w:w="1951"/>
        <w:gridCol w:w="1528"/>
      </w:tblGrid>
      <w:tr w:rsidR="004E5AA4" w:rsidTr="00F2351F">
        <w:tc>
          <w:tcPr>
            <w:tcW w:w="803" w:type="dxa"/>
          </w:tcPr>
          <w:p w:rsidR="007B4AD9" w:rsidRPr="007B4AD9" w:rsidRDefault="007B4AD9" w:rsidP="007B4AD9">
            <w:pPr>
              <w:pStyle w:val="2"/>
            </w:pPr>
            <w:r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715" w:type="dxa"/>
          </w:tcPr>
          <w:p w:rsidR="007B4AD9" w:rsidRDefault="007B4AD9" w:rsidP="007B4AD9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772" w:type="dxa"/>
          </w:tcPr>
          <w:p w:rsidR="007B4AD9" w:rsidRPr="009D51AD" w:rsidRDefault="009D51AD" w:rsidP="009D51AD">
            <w:pPr>
              <w:pStyle w:val="2"/>
            </w:pPr>
            <w:r>
              <w:t>Входные данные</w:t>
            </w:r>
          </w:p>
        </w:tc>
        <w:tc>
          <w:tcPr>
            <w:tcW w:w="1791" w:type="dxa"/>
          </w:tcPr>
          <w:p w:rsidR="007B4AD9" w:rsidRDefault="009D51AD" w:rsidP="009D51AD">
            <w:pPr>
              <w:pStyle w:val="2"/>
            </w:pPr>
            <w:r>
              <w:t>Ожидаемый результат</w:t>
            </w:r>
          </w:p>
        </w:tc>
        <w:tc>
          <w:tcPr>
            <w:tcW w:w="2118" w:type="dxa"/>
          </w:tcPr>
          <w:p w:rsidR="007B4AD9" w:rsidRDefault="009D51AD" w:rsidP="009D51AD">
            <w:pPr>
              <w:pStyle w:val="2"/>
            </w:pPr>
            <w:r>
              <w:t>Полученный результат</w:t>
            </w:r>
          </w:p>
        </w:tc>
        <w:tc>
          <w:tcPr>
            <w:tcW w:w="1655" w:type="dxa"/>
          </w:tcPr>
          <w:p w:rsidR="007B4AD9" w:rsidRPr="009D51AD" w:rsidRDefault="009D51AD" w:rsidP="009D51AD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4E5AA4" w:rsidTr="00F2351F">
        <w:tc>
          <w:tcPr>
            <w:tcW w:w="803" w:type="dxa"/>
          </w:tcPr>
          <w:p w:rsidR="004E6A67" w:rsidRPr="009D51AD" w:rsidRDefault="004E6A67" w:rsidP="00874B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5" w:type="dxa"/>
            <w:vMerge w:val="restart"/>
          </w:tcPr>
          <w:p w:rsidR="004E6A67" w:rsidRPr="00E30CE8" w:rsidRDefault="004E6A67" w:rsidP="00874BE3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определённый интеграл для полинома</w:t>
            </w:r>
          </w:p>
        </w:tc>
        <w:tc>
          <w:tcPr>
            <w:tcW w:w="1772" w:type="dxa"/>
          </w:tcPr>
          <w:p w:rsidR="004E6A67" w:rsidRPr="00E30CE8" w:rsidRDefault="004E6A67" w:rsidP="00874BE3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 x^3 - 2x^2 + x + 1, отрезок [0, 2]</w:t>
            </w:r>
          </w:p>
        </w:tc>
        <w:tc>
          <w:tcPr>
            <w:tcW w:w="1791" w:type="dxa"/>
          </w:tcPr>
          <w:p w:rsidR="004E6A67" w:rsidRPr="00E30CE8" w:rsidRDefault="004E6A67" w:rsidP="00874BE3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Значение определенного интеграла на отрезке [0, 2] равно 2.5</w:t>
            </w:r>
          </w:p>
        </w:tc>
        <w:tc>
          <w:tcPr>
            <w:tcW w:w="2118" w:type="dxa"/>
          </w:tcPr>
          <w:p w:rsidR="004E6A67" w:rsidRPr="00E30CE8" w:rsidRDefault="004E6A67" w:rsidP="00874BE3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0.3998</w:t>
            </w:r>
          </w:p>
        </w:tc>
        <w:tc>
          <w:tcPr>
            <w:tcW w:w="1655" w:type="dxa"/>
          </w:tcPr>
          <w:p w:rsidR="004E6A67" w:rsidRPr="00E30CE8" w:rsidRDefault="004E6A67" w:rsidP="00874BE3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4E6A67" w:rsidRPr="009D51AD" w:rsidRDefault="004E6A67" w:rsidP="00874B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5" w:type="dxa"/>
            <w:vMerge/>
          </w:tcPr>
          <w:p w:rsidR="004E6A67" w:rsidRPr="00E30CE8" w:rsidRDefault="004E6A67" w:rsidP="00874BE3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4E6A67" w:rsidRPr="00E30CE8" w:rsidRDefault="004E6A67" w:rsidP="00874BE3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 x^3 - 2x^2 + x + 1, отрезок [-2, 2]</w:t>
            </w:r>
          </w:p>
        </w:tc>
        <w:tc>
          <w:tcPr>
            <w:tcW w:w="1791" w:type="dxa"/>
          </w:tcPr>
          <w:p w:rsidR="004E6A67" w:rsidRPr="00E30CE8" w:rsidRDefault="004E6A67" w:rsidP="00874BE3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значение определенного интеграла на отрезке [-2, 2] равно 8</w:t>
            </w:r>
          </w:p>
        </w:tc>
        <w:tc>
          <w:tcPr>
            <w:tcW w:w="2118" w:type="dxa"/>
          </w:tcPr>
          <w:p w:rsidR="004E6A67" w:rsidRPr="00E30CE8" w:rsidRDefault="004E6A67" w:rsidP="00874BE3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2.3995</w:t>
            </w:r>
          </w:p>
        </w:tc>
        <w:tc>
          <w:tcPr>
            <w:tcW w:w="1655" w:type="dxa"/>
          </w:tcPr>
          <w:p w:rsidR="004E6A67" w:rsidRPr="00E30CE8" w:rsidRDefault="004E6A67" w:rsidP="00874BE3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9A6F2B" w:rsidRPr="009D51AD" w:rsidRDefault="009A6F2B" w:rsidP="007F17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715" w:type="dxa"/>
            <w:vMerge w:val="restart"/>
          </w:tcPr>
          <w:p w:rsidR="009A6F2B" w:rsidRPr="00E30CE8" w:rsidRDefault="009A6F2B" w:rsidP="007F17ED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определённый интеграл для степенной функции</w:t>
            </w:r>
          </w:p>
        </w:tc>
        <w:tc>
          <w:tcPr>
            <w:tcW w:w="1772" w:type="dxa"/>
          </w:tcPr>
          <w:p w:rsidR="009A6F2B" w:rsidRPr="00E30CE8" w:rsidRDefault="00C85E0C" w:rsidP="007F17ED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r w:rsidR="007D68BF" w:rsidRPr="00E30CE8">
              <w:rPr>
                <w:sz w:val="24"/>
                <w:szCs w:val="24"/>
              </w:rPr>
              <w:t>2</w:t>
            </w:r>
            <w:r w:rsidR="007D68BF" w:rsidRPr="00E30CE8">
              <w:rPr>
                <w:sz w:val="24"/>
                <w:szCs w:val="24"/>
                <w:lang w:val="en-US"/>
              </w:rPr>
              <w:t>*x</w:t>
            </w:r>
            <w:r w:rsidR="00C706D0" w:rsidRPr="00E30CE8">
              <w:rPr>
                <w:sz w:val="24"/>
                <w:szCs w:val="24"/>
                <w:lang w:val="en-US"/>
              </w:rPr>
              <w:t>^3 + 1</w:t>
            </w:r>
            <w:r w:rsidR="00C706D0" w:rsidRPr="00E30CE8">
              <w:rPr>
                <w:sz w:val="24"/>
                <w:szCs w:val="24"/>
              </w:rPr>
              <w:t xml:space="preserve">, отрезок </w:t>
            </w:r>
            <w:r w:rsidR="00C706D0" w:rsidRPr="00E30CE8">
              <w:rPr>
                <w:sz w:val="24"/>
                <w:szCs w:val="24"/>
                <w:lang w:val="en-US"/>
              </w:rPr>
              <w:t>[0, 5]</w:t>
            </w:r>
          </w:p>
        </w:tc>
        <w:tc>
          <w:tcPr>
            <w:tcW w:w="1791" w:type="dxa"/>
          </w:tcPr>
          <w:p w:rsidR="009A6F2B" w:rsidRPr="00E30CE8" w:rsidRDefault="00C85E0C" w:rsidP="007F17ED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значение определенного интеграла функции на отрезке </w:t>
            </w:r>
            <w:r w:rsidR="00C706D0" w:rsidRPr="00E30CE8">
              <w:rPr>
                <w:sz w:val="24"/>
                <w:szCs w:val="24"/>
              </w:rPr>
              <w:t>[0, 5]</w:t>
            </w:r>
            <w:r w:rsidRPr="00E30CE8">
              <w:rPr>
                <w:sz w:val="24"/>
                <w:szCs w:val="24"/>
              </w:rPr>
              <w:t xml:space="preserve"> </w:t>
            </w:r>
            <w:r w:rsidR="00341184" w:rsidRPr="00E30CE8">
              <w:rPr>
                <w:sz w:val="24"/>
                <w:szCs w:val="24"/>
              </w:rPr>
              <w:t>— это</w:t>
            </w:r>
            <w:r w:rsidRPr="00E30CE8">
              <w:rPr>
                <w:sz w:val="24"/>
                <w:szCs w:val="24"/>
              </w:rPr>
              <w:t xml:space="preserve"> -</w:t>
            </w:r>
            <w:r w:rsidR="00D066BE" w:rsidRPr="00E30CE8">
              <w:rPr>
                <w:sz w:val="24"/>
                <w:szCs w:val="24"/>
              </w:rPr>
              <w:t>102.08</w:t>
            </w:r>
            <w:r w:rsidRPr="00E30CE8">
              <w:rPr>
                <w:sz w:val="24"/>
                <w:szCs w:val="24"/>
              </w:rPr>
              <w:t>.</w:t>
            </w:r>
          </w:p>
        </w:tc>
        <w:tc>
          <w:tcPr>
            <w:tcW w:w="2118" w:type="dxa"/>
          </w:tcPr>
          <w:p w:rsidR="009A6F2B" w:rsidRPr="00E30CE8" w:rsidRDefault="00B92F7A" w:rsidP="007F17ED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317.42</w:t>
            </w:r>
          </w:p>
        </w:tc>
        <w:tc>
          <w:tcPr>
            <w:tcW w:w="1655" w:type="dxa"/>
          </w:tcPr>
          <w:p w:rsidR="009A6F2B" w:rsidRPr="00E30CE8" w:rsidRDefault="00B92F7A" w:rsidP="007F17ED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9A6F2B" w:rsidRPr="009D51AD" w:rsidRDefault="009A6F2B" w:rsidP="007F17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5" w:type="dxa"/>
            <w:vMerge/>
          </w:tcPr>
          <w:p w:rsidR="009A6F2B" w:rsidRPr="00E30CE8" w:rsidRDefault="009A6F2B" w:rsidP="007F17E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9A6F2B" w:rsidRPr="00E30CE8" w:rsidRDefault="00C85E0C" w:rsidP="007F17ED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r w:rsidR="00D066BE" w:rsidRPr="00E30CE8">
              <w:rPr>
                <w:sz w:val="24"/>
                <w:szCs w:val="24"/>
                <w:lang w:val="en-US"/>
              </w:rPr>
              <w:t>4*x^2 + 3</w:t>
            </w:r>
            <w:r w:rsidRPr="00E30CE8">
              <w:rPr>
                <w:sz w:val="24"/>
                <w:szCs w:val="24"/>
              </w:rPr>
              <w:t xml:space="preserve">, отрезок </w:t>
            </w:r>
            <w:r w:rsidR="00D066BE" w:rsidRPr="00E30CE8">
              <w:rPr>
                <w:sz w:val="24"/>
                <w:szCs w:val="24"/>
              </w:rPr>
              <w:t>[-2, 4</w:t>
            </w:r>
            <w:r w:rsidRPr="00E30CE8">
              <w:rPr>
                <w:sz w:val="24"/>
                <w:szCs w:val="24"/>
              </w:rPr>
              <w:t>]</w:t>
            </w:r>
          </w:p>
        </w:tc>
        <w:tc>
          <w:tcPr>
            <w:tcW w:w="1791" w:type="dxa"/>
          </w:tcPr>
          <w:p w:rsidR="009A6F2B" w:rsidRPr="00E30CE8" w:rsidRDefault="00636111" w:rsidP="007F17ED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З</w:t>
            </w:r>
            <w:r w:rsidR="00C85E0C" w:rsidRPr="00E30CE8">
              <w:rPr>
                <w:sz w:val="24"/>
                <w:szCs w:val="24"/>
              </w:rPr>
              <w:t xml:space="preserve">начение определенного интеграла функции на отрезке </w:t>
            </w:r>
            <w:r w:rsidR="00D066BE" w:rsidRPr="00E30CE8">
              <w:rPr>
                <w:sz w:val="24"/>
                <w:szCs w:val="24"/>
              </w:rPr>
              <w:t>[-2, 4</w:t>
            </w:r>
            <w:r w:rsidR="00C85E0C" w:rsidRPr="00E30CE8">
              <w:rPr>
                <w:sz w:val="24"/>
                <w:szCs w:val="24"/>
              </w:rPr>
              <w:t xml:space="preserve">] </w:t>
            </w:r>
            <w:r w:rsidR="00341184" w:rsidRPr="00E30CE8">
              <w:rPr>
                <w:sz w:val="24"/>
                <w:szCs w:val="24"/>
              </w:rPr>
              <w:t>— это</w:t>
            </w:r>
            <w:r w:rsidR="00C85E0C" w:rsidRPr="00E30CE8">
              <w:rPr>
                <w:sz w:val="24"/>
                <w:szCs w:val="24"/>
              </w:rPr>
              <w:t xml:space="preserve"> </w:t>
            </w:r>
            <w:r w:rsidR="00D066BE" w:rsidRPr="00E30CE8">
              <w:rPr>
                <w:sz w:val="24"/>
                <w:szCs w:val="24"/>
              </w:rPr>
              <w:t>50.67</w:t>
            </w:r>
            <w:r w:rsidR="00C85E0C" w:rsidRPr="00E30CE8">
              <w:rPr>
                <w:sz w:val="24"/>
                <w:szCs w:val="24"/>
              </w:rPr>
              <w:t>.</w:t>
            </w:r>
          </w:p>
        </w:tc>
        <w:tc>
          <w:tcPr>
            <w:tcW w:w="2118" w:type="dxa"/>
          </w:tcPr>
          <w:p w:rsidR="009A6F2B" w:rsidRPr="00E30CE8" w:rsidRDefault="00A6049D" w:rsidP="007F17ED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305.94</w:t>
            </w:r>
          </w:p>
        </w:tc>
        <w:tc>
          <w:tcPr>
            <w:tcW w:w="1655" w:type="dxa"/>
          </w:tcPr>
          <w:p w:rsidR="009A6F2B" w:rsidRPr="00E30CE8" w:rsidRDefault="00A6049D" w:rsidP="007F17ED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9A6F2B" w:rsidRPr="009D51AD" w:rsidRDefault="009A6F2B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15" w:type="dxa"/>
            <w:vMerge w:val="restart"/>
          </w:tcPr>
          <w:p w:rsidR="009A6F2B" w:rsidRPr="00E30CE8" w:rsidRDefault="00635EE4" w:rsidP="0035756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определённый интеграл для показательной функции</w:t>
            </w:r>
          </w:p>
        </w:tc>
        <w:tc>
          <w:tcPr>
            <w:tcW w:w="1772" w:type="dxa"/>
          </w:tcPr>
          <w:p w:rsidR="009A6F2B" w:rsidRPr="00E30CE8" w:rsidRDefault="00341184" w:rsidP="0035756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2*3^(x+1) - </w:t>
            </w:r>
            <w:r w:rsidR="00A66566" w:rsidRPr="00E30CE8">
              <w:rPr>
                <w:sz w:val="24"/>
                <w:szCs w:val="24"/>
              </w:rPr>
              <w:t>4,</w:t>
            </w:r>
            <w:r w:rsidR="00636111" w:rsidRPr="00E30CE8">
              <w:rPr>
                <w:sz w:val="24"/>
                <w:szCs w:val="24"/>
              </w:rPr>
              <w:t xml:space="preserve"> отрезок [-2, 2]</w:t>
            </w:r>
          </w:p>
        </w:tc>
        <w:tc>
          <w:tcPr>
            <w:tcW w:w="1791" w:type="dxa"/>
          </w:tcPr>
          <w:p w:rsidR="009A6F2B" w:rsidRPr="00E30CE8" w:rsidRDefault="00341184" w:rsidP="0035756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Значение определенного интеграла f(x) на отрезке [-2, 2] должно быть равно 4.833.</w:t>
            </w:r>
          </w:p>
        </w:tc>
        <w:tc>
          <w:tcPr>
            <w:tcW w:w="2118" w:type="dxa"/>
          </w:tcPr>
          <w:p w:rsidR="009A6F2B" w:rsidRPr="00E30CE8" w:rsidRDefault="004340D8" w:rsidP="00357566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  <w:lang w:val="en-US"/>
              </w:rPr>
              <w:t>129.6</w:t>
            </w:r>
          </w:p>
        </w:tc>
        <w:tc>
          <w:tcPr>
            <w:tcW w:w="1655" w:type="dxa"/>
          </w:tcPr>
          <w:p w:rsidR="009A6F2B" w:rsidRPr="00E30CE8" w:rsidRDefault="004340D8" w:rsidP="0035756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9A6F2B" w:rsidRPr="009D51AD" w:rsidRDefault="009A6F2B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5" w:type="dxa"/>
            <w:vMerge/>
          </w:tcPr>
          <w:p w:rsidR="009A6F2B" w:rsidRPr="00E30CE8" w:rsidRDefault="009A6F2B" w:rsidP="003575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9A6F2B" w:rsidRPr="00E30CE8" w:rsidRDefault="00A66566" w:rsidP="00357566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</w:rPr>
              <w:t>f(x) = 2^x, отрезок [0, 1]</w:t>
            </w:r>
          </w:p>
        </w:tc>
        <w:tc>
          <w:tcPr>
            <w:tcW w:w="1791" w:type="dxa"/>
          </w:tcPr>
          <w:p w:rsidR="009A6F2B" w:rsidRPr="00E30CE8" w:rsidRDefault="00A66566" w:rsidP="0035756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Значение определённого интеграла </w:t>
            </w:r>
            <w:r w:rsidRPr="00E30CE8">
              <w:rPr>
                <w:sz w:val="24"/>
                <w:szCs w:val="24"/>
                <w:lang w:val="en-US"/>
              </w:rPr>
              <w:t>f</w:t>
            </w:r>
            <w:r w:rsidRPr="00E30CE8">
              <w:rPr>
                <w:sz w:val="24"/>
                <w:szCs w:val="24"/>
              </w:rPr>
              <w:t>(</w:t>
            </w:r>
            <w:r w:rsidRPr="00E30CE8">
              <w:rPr>
                <w:sz w:val="24"/>
                <w:szCs w:val="24"/>
                <w:lang w:val="en-US"/>
              </w:rPr>
              <w:t>x</w:t>
            </w:r>
            <w:r w:rsidRPr="00E30CE8">
              <w:rPr>
                <w:sz w:val="24"/>
                <w:szCs w:val="24"/>
              </w:rPr>
              <w:t>) на отрезке [0, 1] равно 0.3862</w:t>
            </w:r>
          </w:p>
          <w:p w:rsidR="00A66566" w:rsidRPr="00E30CE8" w:rsidRDefault="00A66566" w:rsidP="00A66566">
            <w:pPr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9A6F2B" w:rsidRPr="00E30CE8" w:rsidRDefault="004340D8" w:rsidP="00357566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</w:rPr>
              <w:t>1</w:t>
            </w:r>
            <w:r w:rsidRPr="00E30CE8">
              <w:rPr>
                <w:sz w:val="24"/>
                <w:szCs w:val="24"/>
                <w:lang w:val="en-US"/>
              </w:rPr>
              <w:t>.4425</w:t>
            </w:r>
          </w:p>
        </w:tc>
        <w:tc>
          <w:tcPr>
            <w:tcW w:w="1655" w:type="dxa"/>
          </w:tcPr>
          <w:p w:rsidR="009A6F2B" w:rsidRPr="00E30CE8" w:rsidRDefault="004340D8" w:rsidP="00357566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635EE4" w:rsidRPr="009D51AD" w:rsidRDefault="00635EE4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15" w:type="dxa"/>
            <w:vMerge w:val="restart"/>
          </w:tcPr>
          <w:p w:rsidR="00635EE4" w:rsidRPr="00E30CE8" w:rsidRDefault="00635EE4" w:rsidP="0035756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определённый интеграл для</w:t>
            </w:r>
            <w:r w:rsidR="00B154E7" w:rsidRPr="00E30CE8">
              <w:rPr>
                <w:sz w:val="24"/>
                <w:szCs w:val="24"/>
              </w:rPr>
              <w:t xml:space="preserve"> логарифмической</w:t>
            </w:r>
            <w:r w:rsidRPr="00E30CE8">
              <w:rPr>
                <w:sz w:val="24"/>
                <w:szCs w:val="24"/>
              </w:rPr>
              <w:t xml:space="preserve"> функции</w:t>
            </w:r>
          </w:p>
        </w:tc>
        <w:tc>
          <w:tcPr>
            <w:tcW w:w="1772" w:type="dxa"/>
          </w:tcPr>
          <w:p w:rsidR="00635EE4" w:rsidRPr="00E30CE8" w:rsidRDefault="002E7BDA" w:rsidP="0035756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proofErr w:type="spellStart"/>
            <w:r w:rsidRPr="00E30CE8">
              <w:rPr>
                <w:sz w:val="24"/>
                <w:szCs w:val="24"/>
              </w:rPr>
              <w:t>ln</w:t>
            </w:r>
            <w:proofErr w:type="spellEnd"/>
            <w:r w:rsidRPr="00E30CE8">
              <w:rPr>
                <w:sz w:val="24"/>
                <w:szCs w:val="24"/>
              </w:rPr>
              <w:t>(x), отрезок [1, e]</w:t>
            </w:r>
          </w:p>
        </w:tc>
        <w:tc>
          <w:tcPr>
            <w:tcW w:w="1791" w:type="dxa"/>
          </w:tcPr>
          <w:p w:rsidR="00635EE4" w:rsidRPr="00E30CE8" w:rsidRDefault="00C13585" w:rsidP="0035756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Вычисление определенного интеграла на отрезке [1, e] должно дать значение e-1 ≈ 0.632</w:t>
            </w:r>
          </w:p>
        </w:tc>
        <w:tc>
          <w:tcPr>
            <w:tcW w:w="2118" w:type="dxa"/>
          </w:tcPr>
          <w:p w:rsidR="00635EE4" w:rsidRPr="00E30CE8" w:rsidRDefault="00934104" w:rsidP="0035756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попытки ввести число е = 2</w:t>
            </w:r>
            <w:r w:rsidR="003B64FF" w:rsidRPr="00E30CE8">
              <w:rPr>
                <w:sz w:val="24"/>
                <w:szCs w:val="24"/>
              </w:rPr>
              <w:t>.</w:t>
            </w:r>
            <w:r w:rsidRPr="00E30CE8">
              <w:rPr>
                <w:sz w:val="24"/>
                <w:szCs w:val="24"/>
              </w:rPr>
              <w:t>71828 программа уходит в бесконечный цикл.</w:t>
            </w:r>
          </w:p>
        </w:tc>
        <w:tc>
          <w:tcPr>
            <w:tcW w:w="1655" w:type="dxa"/>
          </w:tcPr>
          <w:p w:rsidR="00635EE4" w:rsidRPr="00E30CE8" w:rsidRDefault="00934104" w:rsidP="00357566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</w:rPr>
              <w:t>Некорректно</w:t>
            </w:r>
            <w:r w:rsidR="003B64FF" w:rsidRPr="00E30CE8">
              <w:rPr>
                <w:sz w:val="24"/>
                <w:szCs w:val="24"/>
              </w:rPr>
              <w:t>.</w:t>
            </w:r>
          </w:p>
        </w:tc>
      </w:tr>
      <w:tr w:rsidR="004E5AA4" w:rsidTr="00F2351F">
        <w:tc>
          <w:tcPr>
            <w:tcW w:w="803" w:type="dxa"/>
          </w:tcPr>
          <w:p w:rsidR="00635EE4" w:rsidRDefault="00635EE4" w:rsidP="0035756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15" w:type="dxa"/>
            <w:vMerge/>
          </w:tcPr>
          <w:p w:rsidR="00635EE4" w:rsidRPr="00E30CE8" w:rsidRDefault="00635EE4" w:rsidP="0035756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635EE4" w:rsidRPr="00E30CE8" w:rsidRDefault="00C13585" w:rsidP="0035756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proofErr w:type="spellStart"/>
            <w:r w:rsidRPr="00E30CE8">
              <w:rPr>
                <w:sz w:val="24"/>
                <w:szCs w:val="24"/>
              </w:rPr>
              <w:t>ln</w:t>
            </w:r>
            <w:proofErr w:type="spellEnd"/>
            <w:r w:rsidRPr="00E30CE8">
              <w:rPr>
                <w:sz w:val="24"/>
                <w:szCs w:val="24"/>
              </w:rPr>
              <w:t>(x), отрезок [0.5, 2]</w:t>
            </w:r>
          </w:p>
        </w:tc>
        <w:tc>
          <w:tcPr>
            <w:tcW w:w="1791" w:type="dxa"/>
          </w:tcPr>
          <w:p w:rsidR="00635EE4" w:rsidRPr="00E30CE8" w:rsidRDefault="00C13585" w:rsidP="0035756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Вычисление определенного интеграла на отрезке [0.5, 2] должно дать значение 0.193</w:t>
            </w:r>
          </w:p>
        </w:tc>
        <w:tc>
          <w:tcPr>
            <w:tcW w:w="2118" w:type="dxa"/>
          </w:tcPr>
          <w:p w:rsidR="00635EE4" w:rsidRPr="00E30CE8" w:rsidRDefault="003B64FF" w:rsidP="0035756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попытке ввести начало отрезка 0.5 программа уходит в бесконечный цикл</w:t>
            </w:r>
          </w:p>
        </w:tc>
        <w:tc>
          <w:tcPr>
            <w:tcW w:w="1655" w:type="dxa"/>
          </w:tcPr>
          <w:p w:rsidR="00635EE4" w:rsidRPr="00E30CE8" w:rsidRDefault="003B64FF" w:rsidP="0035756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AF390C" w:rsidRDefault="00AF390C" w:rsidP="00AF39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15" w:type="dxa"/>
            <w:vMerge w:val="restart"/>
          </w:tcPr>
          <w:p w:rsidR="00AF390C" w:rsidRPr="00E30CE8" w:rsidRDefault="00AF390C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определённый интеграл для функции синусоиды</w:t>
            </w:r>
          </w:p>
        </w:tc>
        <w:tc>
          <w:tcPr>
            <w:tcW w:w="1772" w:type="dxa"/>
          </w:tcPr>
          <w:p w:rsidR="00AF390C" w:rsidRPr="00E30CE8" w:rsidRDefault="00AC3246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proofErr w:type="spellStart"/>
            <w:r w:rsidRPr="00E30CE8">
              <w:rPr>
                <w:sz w:val="24"/>
                <w:szCs w:val="24"/>
              </w:rPr>
              <w:t>sin</w:t>
            </w:r>
            <w:proofErr w:type="spellEnd"/>
            <w:r w:rsidRPr="00E30CE8">
              <w:rPr>
                <w:sz w:val="24"/>
                <w:szCs w:val="24"/>
              </w:rPr>
              <w:t xml:space="preserve">(x), отрезок: [0, 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  <w:r w:rsidRPr="00E30CE8">
              <w:rPr>
                <w:sz w:val="24"/>
                <w:szCs w:val="24"/>
              </w:rPr>
              <w:t>/2]</w:t>
            </w:r>
          </w:p>
        </w:tc>
        <w:tc>
          <w:tcPr>
            <w:tcW w:w="1791" w:type="dxa"/>
          </w:tcPr>
          <w:p w:rsidR="00AC3246" w:rsidRPr="00E30CE8" w:rsidRDefault="00AC3246" w:rsidP="00AC324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Значение определённого интеграла </w:t>
            </w:r>
            <w:r w:rsidRPr="00E30CE8">
              <w:rPr>
                <w:sz w:val="24"/>
                <w:szCs w:val="24"/>
                <w:lang w:val="en-US"/>
              </w:rPr>
              <w:t>f</w:t>
            </w:r>
            <w:r w:rsidRPr="00E30CE8">
              <w:rPr>
                <w:sz w:val="24"/>
                <w:szCs w:val="24"/>
              </w:rPr>
              <w:t>(</w:t>
            </w:r>
            <w:r w:rsidRPr="00E30CE8">
              <w:rPr>
                <w:sz w:val="24"/>
                <w:szCs w:val="24"/>
                <w:lang w:val="en-US"/>
              </w:rPr>
              <w:t>x</w:t>
            </w:r>
            <w:r w:rsidRPr="00E30CE8">
              <w:rPr>
                <w:sz w:val="24"/>
                <w:szCs w:val="24"/>
              </w:rPr>
              <w:t xml:space="preserve">) на отрезке [0, </w:t>
            </w:r>
            <w:r w:rsidRPr="00E30CE8">
              <w:rPr>
                <w:sz w:val="24"/>
                <w:szCs w:val="24"/>
                <w:lang w:val="en-US"/>
              </w:rPr>
              <w:t>pi</w:t>
            </w:r>
            <w:r w:rsidRPr="00E30CE8">
              <w:rPr>
                <w:sz w:val="24"/>
                <w:szCs w:val="24"/>
              </w:rPr>
              <w:t>/2] равно 1</w:t>
            </w:r>
          </w:p>
          <w:p w:rsidR="00AF390C" w:rsidRPr="00E30CE8" w:rsidRDefault="00AF390C" w:rsidP="00AF390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AF390C" w:rsidRPr="00E30CE8" w:rsidRDefault="009E65D8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попытке ввести конец отрезка 3.14/2 программа уходит в бесконечный цикл.</w:t>
            </w:r>
          </w:p>
        </w:tc>
        <w:tc>
          <w:tcPr>
            <w:tcW w:w="1655" w:type="dxa"/>
          </w:tcPr>
          <w:p w:rsidR="00AF390C" w:rsidRPr="00E30CE8" w:rsidRDefault="009E65D8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AF390C" w:rsidRDefault="00AF390C" w:rsidP="00AF39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5" w:type="dxa"/>
            <w:vMerge/>
          </w:tcPr>
          <w:p w:rsidR="00AF390C" w:rsidRPr="00E30CE8" w:rsidRDefault="00AF390C" w:rsidP="00AF390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AF390C" w:rsidRPr="00E30CE8" w:rsidRDefault="00AC3246" w:rsidP="00AF390C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  <w:lang w:val="en-US"/>
              </w:rPr>
              <w:t xml:space="preserve">f(x) = </w:t>
            </w:r>
            <w:r w:rsidR="008D7619" w:rsidRPr="00E30CE8">
              <w:rPr>
                <w:sz w:val="24"/>
                <w:szCs w:val="24"/>
                <w:lang w:val="en-US"/>
              </w:rPr>
              <w:t>sin(x)</w:t>
            </w:r>
            <w:r w:rsidRPr="00E30CE8">
              <w:rPr>
                <w:sz w:val="24"/>
                <w:szCs w:val="24"/>
                <w:lang w:val="en-US"/>
              </w:rPr>
              <w:t xml:space="preserve">, </w:t>
            </w:r>
            <w:r w:rsidRPr="00E30CE8">
              <w:rPr>
                <w:sz w:val="24"/>
                <w:szCs w:val="24"/>
              </w:rPr>
              <w:t>отрезок</w:t>
            </w:r>
            <w:r w:rsidRPr="00E30CE8">
              <w:rPr>
                <w:sz w:val="24"/>
                <w:szCs w:val="24"/>
                <w:lang w:val="en-US"/>
              </w:rPr>
              <w:t xml:space="preserve">: </w:t>
            </w:r>
            <w:r w:rsidR="008D7619" w:rsidRPr="00E30CE8">
              <w:rPr>
                <w:sz w:val="24"/>
                <w:szCs w:val="24"/>
                <w:lang w:val="en-US"/>
              </w:rPr>
              <w:t>pi/2, 3pi/2</w:t>
            </w:r>
            <w:r w:rsidRPr="00E30CE8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91" w:type="dxa"/>
          </w:tcPr>
          <w:p w:rsidR="00AF390C" w:rsidRPr="00E30CE8" w:rsidRDefault="00AC3246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Значение определённого интеграла </w:t>
            </w:r>
            <w:r w:rsidRPr="00E30CE8">
              <w:rPr>
                <w:sz w:val="24"/>
                <w:szCs w:val="24"/>
                <w:lang w:val="en-US"/>
              </w:rPr>
              <w:t>f</w:t>
            </w:r>
            <w:r w:rsidRPr="00E30CE8">
              <w:rPr>
                <w:sz w:val="24"/>
                <w:szCs w:val="24"/>
              </w:rPr>
              <w:t>(</w:t>
            </w:r>
            <w:r w:rsidRPr="00E30CE8">
              <w:rPr>
                <w:sz w:val="24"/>
                <w:szCs w:val="24"/>
                <w:lang w:val="en-US"/>
              </w:rPr>
              <w:t>x</w:t>
            </w:r>
            <w:r w:rsidRPr="00E30CE8">
              <w:rPr>
                <w:sz w:val="24"/>
                <w:szCs w:val="24"/>
              </w:rPr>
              <w:t>) на отрезке [</w:t>
            </w:r>
            <w:proofErr w:type="spellStart"/>
            <w:r w:rsidR="008D7619" w:rsidRPr="00E30CE8">
              <w:rPr>
                <w:sz w:val="24"/>
                <w:szCs w:val="24"/>
              </w:rPr>
              <w:t>pi</w:t>
            </w:r>
            <w:proofErr w:type="spellEnd"/>
            <w:r w:rsidR="008D7619" w:rsidRPr="00E30CE8">
              <w:rPr>
                <w:sz w:val="24"/>
                <w:szCs w:val="24"/>
              </w:rPr>
              <w:t>/2, 3pi/2</w:t>
            </w:r>
            <w:r w:rsidRPr="00E30CE8">
              <w:rPr>
                <w:sz w:val="24"/>
                <w:szCs w:val="24"/>
              </w:rPr>
              <w:t xml:space="preserve">] </w:t>
            </w:r>
            <w:r w:rsidRPr="00E30CE8">
              <w:rPr>
                <w:sz w:val="24"/>
                <w:szCs w:val="24"/>
              </w:rPr>
              <w:lastRenderedPageBreak/>
              <w:t>рав</w:t>
            </w:r>
            <w:r w:rsidR="008D7619" w:rsidRPr="00E30CE8">
              <w:rPr>
                <w:sz w:val="24"/>
                <w:szCs w:val="24"/>
              </w:rPr>
              <w:t>но 0</w:t>
            </w:r>
          </w:p>
        </w:tc>
        <w:tc>
          <w:tcPr>
            <w:tcW w:w="2118" w:type="dxa"/>
          </w:tcPr>
          <w:p w:rsidR="00AF390C" w:rsidRPr="00E30CE8" w:rsidRDefault="008D7619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lastRenderedPageBreak/>
              <w:t xml:space="preserve">При попытке ввести отрезок интегрирования программа входит в </w:t>
            </w:r>
            <w:r w:rsidRPr="00E30CE8">
              <w:rPr>
                <w:sz w:val="24"/>
                <w:szCs w:val="24"/>
              </w:rPr>
              <w:lastRenderedPageBreak/>
              <w:t>бесконечный цикл</w:t>
            </w:r>
          </w:p>
        </w:tc>
        <w:tc>
          <w:tcPr>
            <w:tcW w:w="1655" w:type="dxa"/>
          </w:tcPr>
          <w:p w:rsidR="00AF390C" w:rsidRPr="00E30CE8" w:rsidRDefault="008D7619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lastRenderedPageBreak/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AF390C" w:rsidRPr="00AF390C" w:rsidRDefault="00AF390C" w:rsidP="00AF390C">
            <w:pPr>
              <w:ind w:firstLine="0"/>
            </w:pPr>
            <w:r>
              <w:t>11</w:t>
            </w:r>
          </w:p>
        </w:tc>
        <w:tc>
          <w:tcPr>
            <w:tcW w:w="1715" w:type="dxa"/>
            <w:vMerge w:val="restart"/>
          </w:tcPr>
          <w:p w:rsidR="00AF390C" w:rsidRPr="00E30CE8" w:rsidRDefault="00AF390C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определённый интеграл для функции косинуса</w:t>
            </w:r>
          </w:p>
        </w:tc>
        <w:tc>
          <w:tcPr>
            <w:tcW w:w="1772" w:type="dxa"/>
          </w:tcPr>
          <w:p w:rsidR="006C1B18" w:rsidRPr="00E30CE8" w:rsidRDefault="006C1B18" w:rsidP="006C1B18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proofErr w:type="spellStart"/>
            <w:r w:rsidRPr="00E30CE8">
              <w:rPr>
                <w:sz w:val="24"/>
                <w:szCs w:val="24"/>
              </w:rPr>
              <w:t>cos</w:t>
            </w:r>
            <w:proofErr w:type="spellEnd"/>
            <w:r w:rsidRPr="00E30CE8">
              <w:rPr>
                <w:sz w:val="24"/>
                <w:szCs w:val="24"/>
              </w:rPr>
              <w:t xml:space="preserve">(x), отрезок: [0, 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  <w:r w:rsidRPr="00E30CE8">
              <w:rPr>
                <w:sz w:val="24"/>
                <w:szCs w:val="24"/>
              </w:rPr>
              <w:t>/2]</w:t>
            </w:r>
          </w:p>
        </w:tc>
        <w:tc>
          <w:tcPr>
            <w:tcW w:w="1791" w:type="dxa"/>
          </w:tcPr>
          <w:p w:rsidR="00AF390C" w:rsidRPr="00E30CE8" w:rsidRDefault="00AC3246" w:rsidP="006C1B18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Значение определённого интеграла </w:t>
            </w:r>
            <w:r w:rsidRPr="00E30CE8">
              <w:rPr>
                <w:sz w:val="24"/>
                <w:szCs w:val="24"/>
                <w:lang w:val="en-US"/>
              </w:rPr>
              <w:t>f</w:t>
            </w:r>
            <w:r w:rsidRPr="00E30CE8">
              <w:rPr>
                <w:sz w:val="24"/>
                <w:szCs w:val="24"/>
              </w:rPr>
              <w:t>(</w:t>
            </w:r>
            <w:r w:rsidRPr="00E30CE8">
              <w:rPr>
                <w:sz w:val="24"/>
                <w:szCs w:val="24"/>
                <w:lang w:val="en-US"/>
              </w:rPr>
              <w:t>x</w:t>
            </w:r>
            <w:r w:rsidRPr="00E30CE8">
              <w:rPr>
                <w:sz w:val="24"/>
                <w:szCs w:val="24"/>
              </w:rPr>
              <w:t xml:space="preserve">) на отрезке [0, </w:t>
            </w:r>
            <w:r w:rsidR="006C1B18" w:rsidRPr="00E30CE8">
              <w:rPr>
                <w:sz w:val="24"/>
                <w:szCs w:val="24"/>
                <w:lang w:val="en-US"/>
              </w:rPr>
              <w:t>pi</w:t>
            </w:r>
            <w:r w:rsidR="006C1B18" w:rsidRPr="00E30CE8">
              <w:rPr>
                <w:sz w:val="24"/>
                <w:szCs w:val="24"/>
              </w:rPr>
              <w:t>/2</w:t>
            </w:r>
            <w:r w:rsidRPr="00E30CE8">
              <w:rPr>
                <w:sz w:val="24"/>
                <w:szCs w:val="24"/>
              </w:rPr>
              <w:t xml:space="preserve">] равно </w:t>
            </w:r>
            <w:r w:rsidR="006C1B18" w:rsidRPr="00E30CE8">
              <w:rPr>
                <w:sz w:val="24"/>
                <w:szCs w:val="24"/>
              </w:rPr>
              <w:t>1</w:t>
            </w:r>
          </w:p>
          <w:p w:rsidR="006C1B18" w:rsidRPr="00E30CE8" w:rsidRDefault="006C1B18" w:rsidP="006C1B1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AF390C" w:rsidRPr="00E30CE8" w:rsidRDefault="00CF1504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попытке ввести отрезок интегрирования программа входит в бесконечный цикл</w:t>
            </w:r>
          </w:p>
        </w:tc>
        <w:tc>
          <w:tcPr>
            <w:tcW w:w="1655" w:type="dxa"/>
          </w:tcPr>
          <w:p w:rsidR="00AF390C" w:rsidRPr="00E30CE8" w:rsidRDefault="00CF1504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AF390C" w:rsidRPr="00AF390C" w:rsidRDefault="00AF390C" w:rsidP="00AF390C">
            <w:pPr>
              <w:ind w:firstLine="0"/>
            </w:pPr>
            <w:r>
              <w:t>12</w:t>
            </w:r>
          </w:p>
        </w:tc>
        <w:tc>
          <w:tcPr>
            <w:tcW w:w="1715" w:type="dxa"/>
            <w:vMerge/>
          </w:tcPr>
          <w:p w:rsidR="00AF390C" w:rsidRPr="00E30CE8" w:rsidRDefault="00AF390C" w:rsidP="00AF390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AF390C" w:rsidRPr="00E30CE8" w:rsidRDefault="006C1B18" w:rsidP="00AF390C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</w:rPr>
              <w:t xml:space="preserve">f(x) = 2cos(x), отрезок [0, 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  <w:r w:rsidRPr="00E30CE8">
              <w:rPr>
                <w:sz w:val="24"/>
                <w:szCs w:val="24"/>
              </w:rPr>
              <w:t>]</w:t>
            </w:r>
          </w:p>
        </w:tc>
        <w:tc>
          <w:tcPr>
            <w:tcW w:w="1791" w:type="dxa"/>
          </w:tcPr>
          <w:p w:rsidR="00AC3246" w:rsidRPr="00E30CE8" w:rsidRDefault="00AC3246" w:rsidP="00AC3246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Значение определённого интеграла </w:t>
            </w:r>
            <w:r w:rsidRPr="00E30CE8">
              <w:rPr>
                <w:sz w:val="24"/>
                <w:szCs w:val="24"/>
                <w:lang w:val="en-US"/>
              </w:rPr>
              <w:t>f</w:t>
            </w:r>
            <w:r w:rsidRPr="00E30CE8">
              <w:rPr>
                <w:sz w:val="24"/>
                <w:szCs w:val="24"/>
              </w:rPr>
              <w:t>(</w:t>
            </w:r>
            <w:r w:rsidRPr="00E30CE8">
              <w:rPr>
                <w:sz w:val="24"/>
                <w:szCs w:val="24"/>
                <w:lang w:val="en-US"/>
              </w:rPr>
              <w:t>x</w:t>
            </w:r>
            <w:r w:rsidRPr="00E30CE8">
              <w:rPr>
                <w:sz w:val="24"/>
                <w:szCs w:val="24"/>
              </w:rPr>
              <w:t xml:space="preserve">) на отрезке [0, </w:t>
            </w:r>
            <w:r w:rsidR="00A57A10" w:rsidRPr="00E30CE8">
              <w:rPr>
                <w:sz w:val="24"/>
                <w:szCs w:val="24"/>
                <w:lang w:val="en-US"/>
              </w:rPr>
              <w:t>pi</w:t>
            </w:r>
            <w:r w:rsidRPr="00E30CE8">
              <w:rPr>
                <w:sz w:val="24"/>
                <w:szCs w:val="24"/>
              </w:rPr>
              <w:t>] равно 0</w:t>
            </w:r>
          </w:p>
          <w:p w:rsidR="00AF390C" w:rsidRPr="00E30CE8" w:rsidRDefault="00AF390C" w:rsidP="00AF390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AF390C" w:rsidRPr="00E30CE8" w:rsidRDefault="00CF1504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попытке ввести отрезок интегрирования программа входит в бесконечный цикл</w:t>
            </w:r>
          </w:p>
        </w:tc>
        <w:tc>
          <w:tcPr>
            <w:tcW w:w="1655" w:type="dxa"/>
          </w:tcPr>
          <w:p w:rsidR="00AF390C" w:rsidRPr="00E30CE8" w:rsidRDefault="00CF1504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AF390C" w:rsidRPr="00AF390C" w:rsidRDefault="00AF390C" w:rsidP="00AF390C">
            <w:pPr>
              <w:ind w:firstLine="0"/>
            </w:pPr>
            <w:r>
              <w:t>13</w:t>
            </w:r>
          </w:p>
        </w:tc>
        <w:tc>
          <w:tcPr>
            <w:tcW w:w="1715" w:type="dxa"/>
            <w:vMerge w:val="restart"/>
          </w:tcPr>
          <w:p w:rsidR="00AF390C" w:rsidRPr="00E30CE8" w:rsidRDefault="00AF390C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</w:t>
            </w:r>
            <w:r w:rsidR="00414CF5" w:rsidRPr="00E30CE8">
              <w:rPr>
                <w:sz w:val="24"/>
                <w:szCs w:val="24"/>
              </w:rPr>
              <w:t>одить корень у = 0</w:t>
            </w:r>
            <w:r w:rsidRPr="00E30CE8">
              <w:rPr>
                <w:sz w:val="24"/>
                <w:szCs w:val="24"/>
              </w:rPr>
              <w:t xml:space="preserve"> для полинома</w:t>
            </w:r>
          </w:p>
        </w:tc>
        <w:tc>
          <w:tcPr>
            <w:tcW w:w="1772" w:type="dxa"/>
          </w:tcPr>
          <w:p w:rsidR="00AF390C" w:rsidRPr="00E30CE8" w:rsidRDefault="00BA0D2F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 x^3 - 2x^2 + x + 1, отрезок [0, 2]</w:t>
            </w:r>
          </w:p>
        </w:tc>
        <w:tc>
          <w:tcPr>
            <w:tcW w:w="1791" w:type="dxa"/>
          </w:tcPr>
          <w:p w:rsidR="00AF390C" w:rsidRPr="00E30CE8" w:rsidRDefault="00BA0D2F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Корня y=0 на отрезке [0, 2] нет</w:t>
            </w:r>
          </w:p>
        </w:tc>
        <w:tc>
          <w:tcPr>
            <w:tcW w:w="2118" w:type="dxa"/>
          </w:tcPr>
          <w:p w:rsidR="00AF390C" w:rsidRPr="00E30CE8" w:rsidRDefault="00DC16F4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При вводе полинома программа </w:t>
            </w:r>
            <w:r w:rsidR="00B9118A" w:rsidRPr="00E30CE8">
              <w:rPr>
                <w:sz w:val="24"/>
                <w:szCs w:val="24"/>
              </w:rPr>
              <w:t>при</w:t>
            </w:r>
            <w:r w:rsidRPr="00E30CE8">
              <w:rPr>
                <w:sz w:val="24"/>
                <w:szCs w:val="24"/>
              </w:rPr>
              <w:t>останавливает свою работу</w:t>
            </w:r>
          </w:p>
        </w:tc>
        <w:tc>
          <w:tcPr>
            <w:tcW w:w="1655" w:type="dxa"/>
          </w:tcPr>
          <w:p w:rsidR="00AF390C" w:rsidRPr="00E30CE8" w:rsidRDefault="00B9118A" w:rsidP="00AF390C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B9118A" w:rsidRPr="00AF390C" w:rsidRDefault="00B9118A" w:rsidP="00B9118A">
            <w:pPr>
              <w:ind w:firstLine="0"/>
            </w:pPr>
            <w:r>
              <w:t>14</w:t>
            </w:r>
          </w:p>
        </w:tc>
        <w:tc>
          <w:tcPr>
            <w:tcW w:w="1715" w:type="dxa"/>
            <w:vMerge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 x^3 - 2x^2 + x + 1, отрезок [-2, 2]</w:t>
            </w:r>
          </w:p>
        </w:tc>
        <w:tc>
          <w:tcPr>
            <w:tcW w:w="1791" w:type="dxa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Корнем y=0 на отрезке [-2, 2] является точка x = 1</w:t>
            </w:r>
          </w:p>
        </w:tc>
        <w:tc>
          <w:tcPr>
            <w:tcW w:w="2118" w:type="dxa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вводе полинома программа приостанавливает свою работу</w:t>
            </w:r>
          </w:p>
        </w:tc>
        <w:tc>
          <w:tcPr>
            <w:tcW w:w="1655" w:type="dxa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B9118A" w:rsidRPr="00AF390C" w:rsidRDefault="00B9118A" w:rsidP="00B9118A">
            <w:pPr>
              <w:ind w:firstLine="0"/>
            </w:pPr>
            <w:r>
              <w:t>15</w:t>
            </w:r>
          </w:p>
        </w:tc>
        <w:tc>
          <w:tcPr>
            <w:tcW w:w="1715" w:type="dxa"/>
            <w:vMerge w:val="restart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корень у = 0 для степенной функции</w:t>
            </w:r>
          </w:p>
        </w:tc>
        <w:tc>
          <w:tcPr>
            <w:tcW w:w="1772" w:type="dxa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</w:t>
            </w:r>
            <w:r w:rsidR="00263425" w:rsidRPr="00E30CE8">
              <w:rPr>
                <w:sz w:val="24"/>
                <w:szCs w:val="24"/>
                <w:lang w:val="en-US"/>
              </w:rPr>
              <w:t>x^2 - 2</w:t>
            </w:r>
            <w:r w:rsidRPr="00E30CE8">
              <w:rPr>
                <w:sz w:val="24"/>
                <w:szCs w:val="24"/>
              </w:rPr>
              <w:t xml:space="preserve">, отрезок </w:t>
            </w:r>
            <w:r w:rsidR="00263425" w:rsidRPr="00E30CE8">
              <w:rPr>
                <w:sz w:val="24"/>
                <w:szCs w:val="24"/>
              </w:rPr>
              <w:t>[-3, 3]</w:t>
            </w:r>
          </w:p>
        </w:tc>
        <w:tc>
          <w:tcPr>
            <w:tcW w:w="1791" w:type="dxa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Корень у=0 функции на отрезке [0, 2] — это x = </w:t>
            </w:r>
            <w:r w:rsidR="00FF4F6F" w:rsidRPr="00E30CE8">
              <w:rPr>
                <w:rStyle w:val="qv3wpe"/>
                <w:sz w:val="24"/>
                <w:szCs w:val="24"/>
              </w:rPr>
              <w:t>1.414</w:t>
            </w:r>
            <w:r w:rsidRPr="00E30CE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18" w:type="dxa"/>
          </w:tcPr>
          <w:p w:rsidR="00B9118A" w:rsidRPr="00E30CE8" w:rsidRDefault="0017317B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Корень равен 1.41421</w:t>
            </w:r>
          </w:p>
        </w:tc>
        <w:tc>
          <w:tcPr>
            <w:tcW w:w="1655" w:type="dxa"/>
          </w:tcPr>
          <w:p w:rsidR="00B9118A" w:rsidRPr="00E30CE8" w:rsidRDefault="0017317B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Корректно.</w:t>
            </w:r>
          </w:p>
        </w:tc>
      </w:tr>
      <w:tr w:rsidR="004E5AA4" w:rsidTr="00F2351F">
        <w:tc>
          <w:tcPr>
            <w:tcW w:w="803" w:type="dxa"/>
          </w:tcPr>
          <w:p w:rsidR="00B9118A" w:rsidRPr="00AF390C" w:rsidRDefault="00B9118A" w:rsidP="00B9118A">
            <w:pPr>
              <w:ind w:firstLine="0"/>
            </w:pPr>
            <w:r>
              <w:t>16</w:t>
            </w:r>
          </w:p>
        </w:tc>
        <w:tc>
          <w:tcPr>
            <w:tcW w:w="1715" w:type="dxa"/>
            <w:vMerge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r w:rsidR="0017317B" w:rsidRPr="00E30CE8">
              <w:rPr>
                <w:sz w:val="24"/>
                <w:szCs w:val="24"/>
              </w:rPr>
              <w:t>-3</w:t>
            </w:r>
            <w:r w:rsidR="00E54DB1" w:rsidRPr="00E30CE8">
              <w:rPr>
                <w:sz w:val="24"/>
                <w:szCs w:val="24"/>
                <w:lang w:val="en-US"/>
              </w:rPr>
              <w:t>x^1</w:t>
            </w:r>
            <w:r w:rsidRPr="00E30CE8">
              <w:rPr>
                <w:sz w:val="24"/>
                <w:szCs w:val="24"/>
              </w:rPr>
              <w:t xml:space="preserve"> + </w:t>
            </w:r>
            <w:r w:rsidR="00E54DB1" w:rsidRPr="00E30CE8">
              <w:rPr>
                <w:sz w:val="24"/>
                <w:szCs w:val="24"/>
                <w:lang w:val="en-US"/>
              </w:rPr>
              <w:t>2</w:t>
            </w:r>
            <w:r w:rsidRPr="00E30CE8">
              <w:rPr>
                <w:sz w:val="24"/>
                <w:szCs w:val="24"/>
              </w:rPr>
              <w:t xml:space="preserve">, </w:t>
            </w:r>
            <w:r w:rsidR="00E54DB1" w:rsidRPr="00E30CE8">
              <w:rPr>
                <w:sz w:val="24"/>
                <w:szCs w:val="24"/>
              </w:rPr>
              <w:t>отрезок [</w:t>
            </w:r>
            <w:r w:rsidR="0017317B" w:rsidRPr="00E30CE8">
              <w:rPr>
                <w:sz w:val="24"/>
                <w:szCs w:val="24"/>
              </w:rPr>
              <w:t>-3, 3]</w:t>
            </w:r>
          </w:p>
        </w:tc>
        <w:tc>
          <w:tcPr>
            <w:tcW w:w="1791" w:type="dxa"/>
          </w:tcPr>
          <w:p w:rsidR="00B9118A" w:rsidRPr="00E30CE8" w:rsidRDefault="0011094B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Корень </w:t>
            </w:r>
            <w:r w:rsidRPr="00E30CE8">
              <w:rPr>
                <w:sz w:val="24"/>
                <w:szCs w:val="24"/>
                <w:lang w:val="en-US"/>
              </w:rPr>
              <w:t xml:space="preserve">x = </w:t>
            </w:r>
            <w:r w:rsidRPr="00E30CE8">
              <w:rPr>
                <w:sz w:val="24"/>
                <w:szCs w:val="24"/>
              </w:rPr>
              <w:t>-0.667</w:t>
            </w:r>
          </w:p>
        </w:tc>
        <w:tc>
          <w:tcPr>
            <w:tcW w:w="2118" w:type="dxa"/>
          </w:tcPr>
          <w:p w:rsidR="00B9118A" w:rsidRPr="00E30CE8" w:rsidRDefault="0011094B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Корень равен -0.666667</w:t>
            </w:r>
          </w:p>
        </w:tc>
        <w:tc>
          <w:tcPr>
            <w:tcW w:w="1655" w:type="dxa"/>
          </w:tcPr>
          <w:p w:rsidR="00B9118A" w:rsidRPr="00E30CE8" w:rsidRDefault="0011094B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Корректно.</w:t>
            </w:r>
          </w:p>
        </w:tc>
      </w:tr>
      <w:tr w:rsidR="004E5AA4" w:rsidTr="00F2351F">
        <w:tc>
          <w:tcPr>
            <w:tcW w:w="803" w:type="dxa"/>
          </w:tcPr>
          <w:p w:rsidR="00B9118A" w:rsidRPr="00AF390C" w:rsidRDefault="00B9118A" w:rsidP="00B9118A">
            <w:pPr>
              <w:ind w:firstLine="0"/>
            </w:pPr>
            <w:r>
              <w:t>17</w:t>
            </w:r>
          </w:p>
        </w:tc>
        <w:tc>
          <w:tcPr>
            <w:tcW w:w="1715" w:type="dxa"/>
            <w:vMerge w:val="restart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корень у = 0 для показательной функции</w:t>
            </w:r>
          </w:p>
        </w:tc>
        <w:tc>
          <w:tcPr>
            <w:tcW w:w="1772" w:type="dxa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 3^x - 7, отрезок [1, 2]</w:t>
            </w:r>
          </w:p>
        </w:tc>
        <w:tc>
          <w:tcPr>
            <w:tcW w:w="1791" w:type="dxa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Корень у=0 функции на отрезке [1, 2] — это x </w:t>
            </w:r>
            <w:proofErr w:type="gramStart"/>
            <w:r w:rsidRPr="00E30CE8">
              <w:rPr>
                <w:sz w:val="24"/>
                <w:szCs w:val="24"/>
              </w:rPr>
              <w:t>=  1</w:t>
            </w:r>
            <w:proofErr w:type="gramEnd"/>
            <w:r w:rsidRPr="00E30CE8">
              <w:rPr>
                <w:sz w:val="24"/>
                <w:szCs w:val="24"/>
              </w:rPr>
              <w:t>.771</w:t>
            </w:r>
          </w:p>
        </w:tc>
        <w:tc>
          <w:tcPr>
            <w:tcW w:w="2118" w:type="dxa"/>
          </w:tcPr>
          <w:p w:rsidR="00B9118A" w:rsidRPr="00E30CE8" w:rsidRDefault="00813E19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1.77124</w:t>
            </w:r>
          </w:p>
        </w:tc>
        <w:tc>
          <w:tcPr>
            <w:tcW w:w="1655" w:type="dxa"/>
          </w:tcPr>
          <w:p w:rsidR="00B9118A" w:rsidRPr="00E30CE8" w:rsidRDefault="00813E19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Корректно.</w:t>
            </w:r>
          </w:p>
        </w:tc>
      </w:tr>
      <w:tr w:rsidR="004E5AA4" w:rsidTr="00F2351F">
        <w:tc>
          <w:tcPr>
            <w:tcW w:w="803" w:type="dxa"/>
          </w:tcPr>
          <w:p w:rsidR="00B9118A" w:rsidRPr="00AF390C" w:rsidRDefault="00B9118A" w:rsidP="00B9118A">
            <w:pPr>
              <w:ind w:firstLine="0"/>
            </w:pPr>
            <w:r>
              <w:t>18</w:t>
            </w:r>
          </w:p>
        </w:tc>
        <w:tc>
          <w:tcPr>
            <w:tcW w:w="1715" w:type="dxa"/>
            <w:vMerge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 2^x - 10, отрезок [3, 4]</w:t>
            </w:r>
          </w:p>
        </w:tc>
        <w:tc>
          <w:tcPr>
            <w:tcW w:w="1791" w:type="dxa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Корень у=0 функции на отрезке [1, 2] — это x = 3.321</w:t>
            </w:r>
          </w:p>
        </w:tc>
        <w:tc>
          <w:tcPr>
            <w:tcW w:w="2118" w:type="dxa"/>
          </w:tcPr>
          <w:p w:rsidR="00B9118A" w:rsidRPr="00E30CE8" w:rsidRDefault="00634AB5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3.32193</w:t>
            </w:r>
          </w:p>
        </w:tc>
        <w:tc>
          <w:tcPr>
            <w:tcW w:w="1655" w:type="dxa"/>
          </w:tcPr>
          <w:p w:rsidR="00B9118A" w:rsidRPr="00E30CE8" w:rsidRDefault="00634AB5" w:rsidP="00B9118A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</w:rPr>
              <w:t>Корректно.</w:t>
            </w:r>
          </w:p>
        </w:tc>
      </w:tr>
      <w:tr w:rsidR="004E5AA4" w:rsidTr="00F2351F">
        <w:tc>
          <w:tcPr>
            <w:tcW w:w="803" w:type="dxa"/>
          </w:tcPr>
          <w:p w:rsidR="00B9118A" w:rsidRPr="00AF390C" w:rsidRDefault="00B9118A" w:rsidP="00B9118A">
            <w:pPr>
              <w:ind w:firstLine="0"/>
            </w:pPr>
            <w:r>
              <w:t>19</w:t>
            </w:r>
          </w:p>
        </w:tc>
        <w:tc>
          <w:tcPr>
            <w:tcW w:w="1715" w:type="dxa"/>
            <w:vMerge w:val="restart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корень у = 0 для логарифмической функции</w:t>
            </w:r>
          </w:p>
        </w:tc>
        <w:tc>
          <w:tcPr>
            <w:tcW w:w="1772" w:type="dxa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proofErr w:type="spellStart"/>
            <w:r w:rsidRPr="00E30CE8">
              <w:rPr>
                <w:sz w:val="24"/>
                <w:szCs w:val="24"/>
              </w:rPr>
              <w:t>ln</w:t>
            </w:r>
            <w:proofErr w:type="spellEnd"/>
            <w:r w:rsidRPr="00E30CE8">
              <w:rPr>
                <w:sz w:val="24"/>
                <w:szCs w:val="24"/>
              </w:rPr>
              <w:t>(x), отрезок [1, e]</w:t>
            </w:r>
          </w:p>
        </w:tc>
        <w:tc>
          <w:tcPr>
            <w:tcW w:w="1791" w:type="dxa"/>
          </w:tcPr>
          <w:p w:rsidR="00B9118A" w:rsidRPr="00E30CE8" w:rsidRDefault="00B9118A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Корень уравнения f(x) = </w:t>
            </w:r>
            <w:proofErr w:type="spellStart"/>
            <w:r w:rsidRPr="00E30CE8">
              <w:rPr>
                <w:sz w:val="24"/>
                <w:szCs w:val="24"/>
              </w:rPr>
              <w:t>ln</w:t>
            </w:r>
            <w:proofErr w:type="spellEnd"/>
            <w:r w:rsidRPr="00E30CE8">
              <w:rPr>
                <w:sz w:val="24"/>
                <w:szCs w:val="24"/>
              </w:rPr>
              <w:t>(x) = 0 на отрезке [1, e] должен быть при x = 1</w:t>
            </w:r>
          </w:p>
        </w:tc>
        <w:tc>
          <w:tcPr>
            <w:tcW w:w="2118" w:type="dxa"/>
          </w:tcPr>
          <w:p w:rsidR="00B9118A" w:rsidRPr="00E30CE8" w:rsidRDefault="00AE5589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вводе отрезка поиска корня программа уходит в бесконечный цикл.</w:t>
            </w:r>
          </w:p>
        </w:tc>
        <w:tc>
          <w:tcPr>
            <w:tcW w:w="1655" w:type="dxa"/>
          </w:tcPr>
          <w:p w:rsidR="00B9118A" w:rsidRPr="00E30CE8" w:rsidRDefault="00AE5589" w:rsidP="00B9118A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AE5589" w:rsidRPr="00AF390C" w:rsidRDefault="00AE5589" w:rsidP="00AE5589">
            <w:pPr>
              <w:ind w:firstLine="0"/>
            </w:pPr>
            <w:r>
              <w:t>20</w:t>
            </w:r>
          </w:p>
        </w:tc>
        <w:tc>
          <w:tcPr>
            <w:tcW w:w="1715" w:type="dxa"/>
            <w:vMerge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proofErr w:type="spellStart"/>
            <w:r w:rsidRPr="00E30CE8">
              <w:rPr>
                <w:sz w:val="24"/>
                <w:szCs w:val="24"/>
              </w:rPr>
              <w:lastRenderedPageBreak/>
              <w:t>ln</w:t>
            </w:r>
            <w:proofErr w:type="spellEnd"/>
            <w:r w:rsidRPr="00E30CE8">
              <w:rPr>
                <w:sz w:val="24"/>
                <w:szCs w:val="24"/>
              </w:rPr>
              <w:t>(x), отрезок [0.5, 2]</w:t>
            </w:r>
          </w:p>
        </w:tc>
        <w:tc>
          <w:tcPr>
            <w:tcW w:w="1791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lastRenderedPageBreak/>
              <w:t xml:space="preserve">Корень </w:t>
            </w:r>
            <w:r w:rsidRPr="00E30CE8">
              <w:rPr>
                <w:sz w:val="24"/>
                <w:szCs w:val="24"/>
              </w:rPr>
              <w:lastRenderedPageBreak/>
              <w:t xml:space="preserve">уравнения f(x) = </w:t>
            </w:r>
            <w:proofErr w:type="spellStart"/>
            <w:r w:rsidRPr="00E30CE8">
              <w:rPr>
                <w:sz w:val="24"/>
                <w:szCs w:val="24"/>
              </w:rPr>
              <w:t>ln</w:t>
            </w:r>
            <w:proofErr w:type="spellEnd"/>
            <w:r w:rsidRPr="00E30CE8">
              <w:rPr>
                <w:sz w:val="24"/>
                <w:szCs w:val="24"/>
              </w:rPr>
              <w:t>(x) = 0 на отрезке [0.5, 2] должен быть при x = 1</w:t>
            </w:r>
          </w:p>
        </w:tc>
        <w:tc>
          <w:tcPr>
            <w:tcW w:w="2118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lastRenderedPageBreak/>
              <w:t xml:space="preserve">При вводе </w:t>
            </w:r>
            <w:r w:rsidRPr="00E30CE8">
              <w:rPr>
                <w:sz w:val="24"/>
                <w:szCs w:val="24"/>
              </w:rPr>
              <w:lastRenderedPageBreak/>
              <w:t>отрезка поиска корня программа уходит в бесконечный цикл.</w:t>
            </w:r>
          </w:p>
        </w:tc>
        <w:tc>
          <w:tcPr>
            <w:tcW w:w="1655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lastRenderedPageBreak/>
              <w:t>Некорректно</w:t>
            </w:r>
            <w:r w:rsidRPr="00E30CE8">
              <w:rPr>
                <w:sz w:val="24"/>
                <w:szCs w:val="24"/>
              </w:rPr>
              <w:lastRenderedPageBreak/>
              <w:t>.</w:t>
            </w:r>
          </w:p>
        </w:tc>
      </w:tr>
      <w:tr w:rsidR="004E5AA4" w:rsidRPr="00A37F32" w:rsidTr="00F2351F">
        <w:tc>
          <w:tcPr>
            <w:tcW w:w="803" w:type="dxa"/>
          </w:tcPr>
          <w:p w:rsidR="00AE5589" w:rsidRPr="00AF390C" w:rsidRDefault="00AE5589" w:rsidP="00AE5589">
            <w:pPr>
              <w:ind w:firstLine="0"/>
            </w:pPr>
            <w:r>
              <w:lastRenderedPageBreak/>
              <w:t>21</w:t>
            </w:r>
          </w:p>
        </w:tc>
        <w:tc>
          <w:tcPr>
            <w:tcW w:w="1715" w:type="dxa"/>
            <w:vMerge w:val="restart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корень у = 0 для функции синусоиды</w:t>
            </w:r>
          </w:p>
        </w:tc>
        <w:tc>
          <w:tcPr>
            <w:tcW w:w="1772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  <w:lang w:val="en-US"/>
              </w:rPr>
              <w:t xml:space="preserve">f(x) = sin(x), </w:t>
            </w:r>
            <w:r w:rsidRPr="00E30CE8">
              <w:rPr>
                <w:sz w:val="24"/>
                <w:szCs w:val="24"/>
              </w:rPr>
              <w:t>отрезок</w:t>
            </w:r>
            <w:r w:rsidRPr="00E30CE8">
              <w:rPr>
                <w:sz w:val="24"/>
                <w:szCs w:val="24"/>
                <w:lang w:val="en-US"/>
              </w:rPr>
              <w:t xml:space="preserve"> [pi/2, 3pi/2]</w:t>
            </w:r>
          </w:p>
        </w:tc>
        <w:tc>
          <w:tcPr>
            <w:tcW w:w="1791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</w:rPr>
              <w:t>Корней нет</w:t>
            </w:r>
          </w:p>
        </w:tc>
        <w:tc>
          <w:tcPr>
            <w:tcW w:w="2118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вводе отрезка поиска корня программа уходит в бесконечный цикл.</w:t>
            </w:r>
          </w:p>
        </w:tc>
        <w:tc>
          <w:tcPr>
            <w:tcW w:w="1655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AE5589" w:rsidRDefault="00AE5589" w:rsidP="00AE5589">
            <w:pPr>
              <w:ind w:firstLine="0"/>
            </w:pPr>
            <w:r>
              <w:t>22</w:t>
            </w:r>
          </w:p>
        </w:tc>
        <w:tc>
          <w:tcPr>
            <w:tcW w:w="1715" w:type="dxa"/>
            <w:vMerge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  <w:lang w:val="en-US"/>
              </w:rPr>
              <w:t xml:space="preserve">f(x) = </w:t>
            </w:r>
            <w:proofErr w:type="spellStart"/>
            <w:r w:rsidRPr="00E30CE8">
              <w:rPr>
                <w:sz w:val="24"/>
                <w:szCs w:val="24"/>
              </w:rPr>
              <w:t>sin</w:t>
            </w:r>
            <w:proofErr w:type="spellEnd"/>
            <w:r w:rsidRPr="00E30CE8">
              <w:rPr>
                <w:sz w:val="24"/>
                <w:szCs w:val="24"/>
              </w:rPr>
              <w:t xml:space="preserve">(x), отрезок [0, 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  <w:r w:rsidRPr="00E30CE8">
              <w:rPr>
                <w:sz w:val="24"/>
                <w:szCs w:val="24"/>
              </w:rPr>
              <w:t>]</w:t>
            </w:r>
          </w:p>
        </w:tc>
        <w:tc>
          <w:tcPr>
            <w:tcW w:w="1791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Корень </w:t>
            </w:r>
            <w:r w:rsidRPr="00E30CE8">
              <w:rPr>
                <w:sz w:val="24"/>
                <w:szCs w:val="24"/>
                <w:lang w:val="en-US"/>
              </w:rPr>
              <w:t>x = pi</w:t>
            </w:r>
          </w:p>
        </w:tc>
        <w:tc>
          <w:tcPr>
            <w:tcW w:w="2118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вводе отрезка поиска корня программа уходит в бесконечный цикл.</w:t>
            </w:r>
          </w:p>
        </w:tc>
        <w:tc>
          <w:tcPr>
            <w:tcW w:w="1655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AE5589" w:rsidRDefault="00AE5589" w:rsidP="00AE5589">
            <w:pPr>
              <w:ind w:firstLine="0"/>
            </w:pPr>
            <w:r>
              <w:t>23</w:t>
            </w:r>
          </w:p>
        </w:tc>
        <w:tc>
          <w:tcPr>
            <w:tcW w:w="1715" w:type="dxa"/>
            <w:vMerge w:val="restart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корень у = 0 для функции косинуса</w:t>
            </w:r>
          </w:p>
        </w:tc>
        <w:tc>
          <w:tcPr>
            <w:tcW w:w="1772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proofErr w:type="spellStart"/>
            <w:r w:rsidRPr="00E30CE8">
              <w:rPr>
                <w:sz w:val="24"/>
                <w:szCs w:val="24"/>
              </w:rPr>
              <w:t>cos</w:t>
            </w:r>
            <w:proofErr w:type="spellEnd"/>
            <w:r w:rsidRPr="00E30CE8">
              <w:rPr>
                <w:sz w:val="24"/>
                <w:szCs w:val="24"/>
              </w:rPr>
              <w:t xml:space="preserve">(x) - 1/2, отрезок [0, </w:t>
            </w:r>
            <w:r w:rsidRPr="00E30CE8">
              <w:rPr>
                <w:sz w:val="24"/>
                <w:szCs w:val="24"/>
                <w:lang w:val="en-US"/>
              </w:rPr>
              <w:t>pi/2]</w:t>
            </w:r>
          </w:p>
        </w:tc>
        <w:tc>
          <w:tcPr>
            <w:tcW w:w="1791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Корень y=0 находится в x=2*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  <w:r w:rsidRPr="00E30CE8">
              <w:rPr>
                <w:sz w:val="24"/>
                <w:szCs w:val="24"/>
              </w:rPr>
              <w:t>/3</w:t>
            </w:r>
          </w:p>
        </w:tc>
        <w:tc>
          <w:tcPr>
            <w:tcW w:w="2118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вводе отрезка поиска корня программа уходит в бесконечный цикл.</w:t>
            </w:r>
          </w:p>
        </w:tc>
        <w:tc>
          <w:tcPr>
            <w:tcW w:w="1655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RPr="00882E33" w:rsidTr="00F2351F">
        <w:tc>
          <w:tcPr>
            <w:tcW w:w="803" w:type="dxa"/>
          </w:tcPr>
          <w:p w:rsidR="00AE5589" w:rsidRDefault="00AE5589" w:rsidP="00AE5589">
            <w:pPr>
              <w:ind w:firstLine="0"/>
            </w:pPr>
            <w:r>
              <w:t>24</w:t>
            </w:r>
          </w:p>
        </w:tc>
        <w:tc>
          <w:tcPr>
            <w:tcW w:w="1715" w:type="dxa"/>
            <w:vMerge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  <w:lang w:val="en-US"/>
              </w:rPr>
              <w:t xml:space="preserve">f(x) = cos(x), </w:t>
            </w:r>
            <w:r w:rsidRPr="00E30CE8">
              <w:rPr>
                <w:sz w:val="24"/>
                <w:szCs w:val="24"/>
              </w:rPr>
              <w:t>отрезок</w:t>
            </w:r>
            <w:r w:rsidRPr="00E30CE8">
              <w:rPr>
                <w:sz w:val="24"/>
                <w:szCs w:val="24"/>
                <w:lang w:val="en-US"/>
              </w:rPr>
              <w:t xml:space="preserve"> [pi/4, 3*pi/4]</w:t>
            </w:r>
          </w:p>
        </w:tc>
        <w:tc>
          <w:tcPr>
            <w:tcW w:w="1791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Корень в y=0 находится в x=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  <w:r w:rsidRPr="00E30CE8">
              <w:rPr>
                <w:sz w:val="24"/>
                <w:szCs w:val="24"/>
              </w:rPr>
              <w:t>/2</w:t>
            </w:r>
          </w:p>
          <w:p w:rsidR="00AE5589" w:rsidRPr="00E30CE8" w:rsidRDefault="00AE5589" w:rsidP="00AE5589">
            <w:pPr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вводе отрезка поиска корня программа уходит в бесконечный цикл.</w:t>
            </w:r>
          </w:p>
        </w:tc>
        <w:tc>
          <w:tcPr>
            <w:tcW w:w="1655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AE5589" w:rsidRDefault="00AE5589" w:rsidP="00AE5589">
            <w:pPr>
              <w:ind w:firstLine="0"/>
            </w:pPr>
            <w:r>
              <w:t>25</w:t>
            </w:r>
          </w:p>
        </w:tc>
        <w:tc>
          <w:tcPr>
            <w:tcW w:w="1715" w:type="dxa"/>
            <w:vMerge w:val="restart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точки экстремума для полинома</w:t>
            </w:r>
          </w:p>
        </w:tc>
        <w:tc>
          <w:tcPr>
            <w:tcW w:w="1772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 x^3 - 2x^2 + x + 1, отрезок [0, 2]</w:t>
            </w:r>
          </w:p>
        </w:tc>
        <w:tc>
          <w:tcPr>
            <w:tcW w:w="1791" w:type="dxa"/>
          </w:tcPr>
          <w:p w:rsidR="00AE5589" w:rsidRPr="00E30CE8" w:rsidRDefault="00F2351F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Т</w:t>
            </w:r>
            <w:r w:rsidR="00AE5589" w:rsidRPr="00E30CE8">
              <w:rPr>
                <w:sz w:val="24"/>
                <w:szCs w:val="24"/>
              </w:rPr>
              <w:t>очкой экстремума на отрезке [0, 2] является точка максимума x = 0</w:t>
            </w:r>
          </w:p>
        </w:tc>
        <w:tc>
          <w:tcPr>
            <w:tcW w:w="2118" w:type="dxa"/>
          </w:tcPr>
          <w:p w:rsidR="004E5AA4" w:rsidRPr="00E30CE8" w:rsidRDefault="004E5AA4" w:rsidP="004E5AA4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Экстремум имеет координаты x =0.5 y = 1.3125</w:t>
            </w:r>
          </w:p>
          <w:p w:rsidR="00AE5589" w:rsidRPr="00E30CE8" w:rsidRDefault="004E5AA4" w:rsidP="004E5AA4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Экстремум имеет координаты x =1.36602 y = 0.75</w:t>
            </w:r>
          </w:p>
        </w:tc>
        <w:tc>
          <w:tcPr>
            <w:tcW w:w="1655" w:type="dxa"/>
          </w:tcPr>
          <w:p w:rsidR="00AE5589" w:rsidRPr="00E30CE8" w:rsidRDefault="004E5AA4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AE5589" w:rsidRDefault="00AE5589" w:rsidP="00AE5589">
            <w:pPr>
              <w:ind w:firstLine="0"/>
            </w:pPr>
            <w:r>
              <w:t>26</w:t>
            </w:r>
          </w:p>
        </w:tc>
        <w:tc>
          <w:tcPr>
            <w:tcW w:w="1715" w:type="dxa"/>
            <w:vMerge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 x^3 - 2x^2 + x + 1, отрезок [-2, 2]</w:t>
            </w:r>
          </w:p>
        </w:tc>
        <w:tc>
          <w:tcPr>
            <w:tcW w:w="1791" w:type="dxa"/>
          </w:tcPr>
          <w:p w:rsidR="00AE5589" w:rsidRPr="00E30CE8" w:rsidRDefault="00F2351F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Т</w:t>
            </w:r>
            <w:r w:rsidR="00AE5589" w:rsidRPr="00E30CE8">
              <w:rPr>
                <w:sz w:val="24"/>
                <w:szCs w:val="24"/>
              </w:rPr>
              <w:t>очками экстремума на отрезке [-2, 2] являются точка минимума x = 1 и точка максимума x = -1</w:t>
            </w:r>
          </w:p>
        </w:tc>
        <w:tc>
          <w:tcPr>
            <w:tcW w:w="2118" w:type="dxa"/>
          </w:tcPr>
          <w:p w:rsidR="004E5AA4" w:rsidRPr="00E30CE8" w:rsidRDefault="004E5AA4" w:rsidP="004E5AA4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Экстремум имеет координаты x =0.5 y = 1.3125</w:t>
            </w:r>
          </w:p>
          <w:p w:rsidR="00AE5589" w:rsidRPr="00E30CE8" w:rsidRDefault="004E5AA4" w:rsidP="004E5AA4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Экстремум имеет координаты x =1.36604 y = 0.75</w:t>
            </w:r>
          </w:p>
        </w:tc>
        <w:tc>
          <w:tcPr>
            <w:tcW w:w="1655" w:type="dxa"/>
          </w:tcPr>
          <w:p w:rsidR="00AE5589" w:rsidRPr="00E30CE8" w:rsidRDefault="004E5AA4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</w:t>
            </w:r>
            <w:r w:rsidR="00840B2F" w:rsidRPr="00E30CE8">
              <w:rPr>
                <w:sz w:val="24"/>
                <w:szCs w:val="24"/>
              </w:rPr>
              <w:t>.</w:t>
            </w:r>
          </w:p>
        </w:tc>
      </w:tr>
      <w:tr w:rsidR="004E5AA4" w:rsidTr="00F2351F">
        <w:tc>
          <w:tcPr>
            <w:tcW w:w="803" w:type="dxa"/>
          </w:tcPr>
          <w:p w:rsidR="00AE5589" w:rsidRDefault="00AE5589" w:rsidP="00AE5589">
            <w:pPr>
              <w:ind w:firstLine="0"/>
            </w:pPr>
            <w:r>
              <w:t>27</w:t>
            </w:r>
          </w:p>
        </w:tc>
        <w:tc>
          <w:tcPr>
            <w:tcW w:w="1715" w:type="dxa"/>
            <w:vMerge w:val="restart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точки экстремума для степенной функции</w:t>
            </w:r>
          </w:p>
        </w:tc>
        <w:tc>
          <w:tcPr>
            <w:tcW w:w="1772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</w:t>
            </w:r>
            <w:r w:rsidR="006025BD" w:rsidRPr="00E30CE8">
              <w:rPr>
                <w:sz w:val="24"/>
                <w:szCs w:val="24"/>
                <w:lang w:val="en-US"/>
              </w:rPr>
              <w:t>x^3 + 2</w:t>
            </w:r>
            <w:r w:rsidRPr="00E30CE8">
              <w:rPr>
                <w:sz w:val="24"/>
                <w:szCs w:val="24"/>
              </w:rPr>
              <w:t>, отрезок [</w:t>
            </w:r>
            <w:r w:rsidR="006025BD" w:rsidRPr="00E30CE8">
              <w:rPr>
                <w:sz w:val="24"/>
                <w:szCs w:val="24"/>
              </w:rPr>
              <w:t>-4, 4</w:t>
            </w:r>
            <w:r w:rsidRPr="00E30CE8">
              <w:rPr>
                <w:sz w:val="24"/>
                <w:szCs w:val="24"/>
              </w:rPr>
              <w:t>]</w:t>
            </w:r>
          </w:p>
        </w:tc>
        <w:tc>
          <w:tcPr>
            <w:tcW w:w="1791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Точка экстремума в x=</w:t>
            </w:r>
            <w:r w:rsidR="00F2351F" w:rsidRPr="00E30CE8">
              <w:rPr>
                <w:sz w:val="24"/>
                <w:szCs w:val="24"/>
              </w:rPr>
              <w:t>-1.41</w:t>
            </w:r>
          </w:p>
        </w:tc>
        <w:tc>
          <w:tcPr>
            <w:tcW w:w="2118" w:type="dxa"/>
          </w:tcPr>
          <w:p w:rsidR="00AE5589" w:rsidRPr="00E30CE8" w:rsidRDefault="006025BD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Точек экстремума на указанном промежутке не найдено</w:t>
            </w:r>
          </w:p>
        </w:tc>
        <w:tc>
          <w:tcPr>
            <w:tcW w:w="1655" w:type="dxa"/>
          </w:tcPr>
          <w:p w:rsidR="00AE5589" w:rsidRPr="00E30CE8" w:rsidRDefault="00F2351F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</w:t>
            </w:r>
          </w:p>
        </w:tc>
      </w:tr>
      <w:tr w:rsidR="004E5AA4" w:rsidTr="00F2351F">
        <w:tc>
          <w:tcPr>
            <w:tcW w:w="803" w:type="dxa"/>
          </w:tcPr>
          <w:p w:rsidR="00AE5589" w:rsidRDefault="00AE5589" w:rsidP="00AE5589">
            <w:pPr>
              <w:ind w:firstLine="0"/>
            </w:pPr>
            <w:r>
              <w:t>28</w:t>
            </w:r>
          </w:p>
        </w:tc>
        <w:tc>
          <w:tcPr>
            <w:tcW w:w="1715" w:type="dxa"/>
            <w:vMerge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</w:t>
            </w:r>
            <w:r w:rsidR="005F59F2" w:rsidRPr="00E30CE8">
              <w:rPr>
                <w:sz w:val="24"/>
                <w:szCs w:val="24"/>
              </w:rPr>
              <w:t>-</w:t>
            </w:r>
            <w:r w:rsidR="005F59F2" w:rsidRPr="00E30CE8">
              <w:rPr>
                <w:sz w:val="24"/>
                <w:szCs w:val="24"/>
              </w:rPr>
              <w:lastRenderedPageBreak/>
              <w:t>2</w:t>
            </w:r>
            <w:r w:rsidR="005F59F2" w:rsidRPr="00E30CE8">
              <w:rPr>
                <w:sz w:val="24"/>
                <w:szCs w:val="24"/>
                <w:lang w:val="en-US"/>
              </w:rPr>
              <w:t>x^2 - 1</w:t>
            </w:r>
            <w:r w:rsidRPr="00E30CE8">
              <w:rPr>
                <w:sz w:val="24"/>
                <w:szCs w:val="24"/>
              </w:rPr>
              <w:t xml:space="preserve">, отрезок </w:t>
            </w:r>
            <w:r w:rsidR="005F59F2" w:rsidRPr="00E30CE8">
              <w:rPr>
                <w:sz w:val="24"/>
                <w:szCs w:val="24"/>
              </w:rPr>
              <w:t>[-4, 4</w:t>
            </w:r>
            <w:r w:rsidRPr="00E30CE8">
              <w:rPr>
                <w:sz w:val="24"/>
                <w:szCs w:val="24"/>
              </w:rPr>
              <w:t>]</w:t>
            </w:r>
          </w:p>
        </w:tc>
        <w:tc>
          <w:tcPr>
            <w:tcW w:w="1791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lastRenderedPageBreak/>
              <w:t>Точк</w:t>
            </w:r>
            <w:r w:rsidR="005F59F2" w:rsidRPr="00E30CE8">
              <w:rPr>
                <w:sz w:val="24"/>
                <w:szCs w:val="24"/>
              </w:rPr>
              <w:t>и</w:t>
            </w:r>
            <w:r w:rsidRPr="00E30CE8">
              <w:rPr>
                <w:sz w:val="24"/>
                <w:szCs w:val="24"/>
              </w:rPr>
              <w:t xml:space="preserve"> </w:t>
            </w:r>
            <w:r w:rsidRPr="00E30CE8">
              <w:rPr>
                <w:sz w:val="24"/>
                <w:szCs w:val="24"/>
              </w:rPr>
              <w:lastRenderedPageBreak/>
              <w:t>экстремума в x=</w:t>
            </w:r>
            <w:r w:rsidR="00292CB3" w:rsidRPr="00E30CE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18" w:type="dxa"/>
          </w:tcPr>
          <w:p w:rsidR="00AE5589" w:rsidRPr="00E30CE8" w:rsidRDefault="00292CB3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lastRenderedPageBreak/>
              <w:t xml:space="preserve">Точка </w:t>
            </w:r>
            <w:r w:rsidRPr="00E30CE8">
              <w:rPr>
                <w:sz w:val="24"/>
                <w:szCs w:val="24"/>
              </w:rPr>
              <w:lastRenderedPageBreak/>
              <w:t>максимума имеет координаты x = 0 y =-1</w:t>
            </w:r>
          </w:p>
        </w:tc>
        <w:tc>
          <w:tcPr>
            <w:tcW w:w="1655" w:type="dxa"/>
          </w:tcPr>
          <w:p w:rsidR="00AE5589" w:rsidRPr="00E30CE8" w:rsidRDefault="00292CB3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lastRenderedPageBreak/>
              <w:t>Корректно.</w:t>
            </w:r>
          </w:p>
        </w:tc>
      </w:tr>
      <w:tr w:rsidR="004E5AA4" w:rsidTr="00F2351F">
        <w:tc>
          <w:tcPr>
            <w:tcW w:w="803" w:type="dxa"/>
          </w:tcPr>
          <w:p w:rsidR="00AE5589" w:rsidRDefault="00AE5589" w:rsidP="00AE5589">
            <w:pPr>
              <w:ind w:firstLine="0"/>
            </w:pPr>
            <w:r>
              <w:t>29</w:t>
            </w:r>
          </w:p>
        </w:tc>
        <w:tc>
          <w:tcPr>
            <w:tcW w:w="1715" w:type="dxa"/>
            <w:vMerge w:val="restart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точки экстремума для показательной функции</w:t>
            </w:r>
          </w:p>
        </w:tc>
        <w:tc>
          <w:tcPr>
            <w:tcW w:w="1772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 4^x - 16^x, отрезок [0, 1]</w:t>
            </w:r>
          </w:p>
        </w:tc>
        <w:tc>
          <w:tcPr>
            <w:tcW w:w="1791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Точка экстремума в x=0.5</w:t>
            </w:r>
          </w:p>
        </w:tc>
        <w:tc>
          <w:tcPr>
            <w:tcW w:w="2118" w:type="dxa"/>
          </w:tcPr>
          <w:p w:rsidR="00AE5589" w:rsidRPr="00E30CE8" w:rsidRDefault="00840B2F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Показательная функция вида a*b^(c*</w:t>
            </w:r>
            <w:proofErr w:type="gramStart"/>
            <w:r w:rsidRPr="00E30CE8">
              <w:rPr>
                <w:sz w:val="24"/>
                <w:szCs w:val="24"/>
              </w:rPr>
              <w:t>x)+</w:t>
            </w:r>
            <w:proofErr w:type="gramEnd"/>
            <w:r w:rsidRPr="00E30CE8">
              <w:rPr>
                <w:sz w:val="24"/>
                <w:szCs w:val="24"/>
              </w:rPr>
              <w:t>c, монотонна, поэтому экстремумов не имеет</w:t>
            </w:r>
          </w:p>
        </w:tc>
        <w:tc>
          <w:tcPr>
            <w:tcW w:w="1655" w:type="dxa"/>
          </w:tcPr>
          <w:p w:rsidR="00AE5589" w:rsidRPr="00E30CE8" w:rsidRDefault="00840B2F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4E5AA4" w:rsidTr="00F2351F">
        <w:tc>
          <w:tcPr>
            <w:tcW w:w="803" w:type="dxa"/>
          </w:tcPr>
          <w:p w:rsidR="00AE5589" w:rsidRDefault="00AE5589" w:rsidP="00AE5589">
            <w:pPr>
              <w:ind w:firstLine="0"/>
            </w:pPr>
            <w:r>
              <w:t>30</w:t>
            </w:r>
          </w:p>
        </w:tc>
        <w:tc>
          <w:tcPr>
            <w:tcW w:w="1715" w:type="dxa"/>
            <w:vMerge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 2^x - 5^x, отрезок [1, 2]</w:t>
            </w:r>
          </w:p>
        </w:tc>
        <w:tc>
          <w:tcPr>
            <w:tcW w:w="1791" w:type="dxa"/>
          </w:tcPr>
          <w:p w:rsidR="00AE5589" w:rsidRPr="00E30CE8" w:rsidRDefault="00AE5589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Точка экстремума в x=1.7</w:t>
            </w:r>
          </w:p>
        </w:tc>
        <w:tc>
          <w:tcPr>
            <w:tcW w:w="2118" w:type="dxa"/>
          </w:tcPr>
          <w:p w:rsidR="00AE5589" w:rsidRPr="00E30CE8" w:rsidRDefault="00545365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Показательная функция вида a*b^(c*</w:t>
            </w:r>
            <w:proofErr w:type="gramStart"/>
            <w:r w:rsidRPr="00E30CE8">
              <w:rPr>
                <w:sz w:val="24"/>
                <w:szCs w:val="24"/>
              </w:rPr>
              <w:t>x)+</w:t>
            </w:r>
            <w:proofErr w:type="gramEnd"/>
            <w:r w:rsidRPr="00E30CE8">
              <w:rPr>
                <w:sz w:val="24"/>
                <w:szCs w:val="24"/>
              </w:rPr>
              <w:t>c, монотонна, поэтому экстремумов не имеет</w:t>
            </w:r>
          </w:p>
        </w:tc>
        <w:tc>
          <w:tcPr>
            <w:tcW w:w="1655" w:type="dxa"/>
          </w:tcPr>
          <w:p w:rsidR="00AE5589" w:rsidRPr="00E30CE8" w:rsidRDefault="00545365" w:rsidP="00AE5589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545365" w:rsidTr="00F2351F">
        <w:tc>
          <w:tcPr>
            <w:tcW w:w="803" w:type="dxa"/>
          </w:tcPr>
          <w:p w:rsidR="00545365" w:rsidRDefault="00545365" w:rsidP="00545365">
            <w:pPr>
              <w:ind w:firstLine="0"/>
            </w:pPr>
            <w:r>
              <w:t>31</w:t>
            </w:r>
          </w:p>
        </w:tc>
        <w:tc>
          <w:tcPr>
            <w:tcW w:w="1715" w:type="dxa"/>
            <w:vMerge w:val="restart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точки экстремума для логарифмической функции</w:t>
            </w:r>
          </w:p>
        </w:tc>
        <w:tc>
          <w:tcPr>
            <w:tcW w:w="1772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proofErr w:type="spellStart"/>
            <w:r w:rsidRPr="00E30CE8">
              <w:rPr>
                <w:sz w:val="24"/>
                <w:szCs w:val="24"/>
              </w:rPr>
              <w:t>ln</w:t>
            </w:r>
            <w:proofErr w:type="spellEnd"/>
            <w:r w:rsidRPr="00E30CE8">
              <w:rPr>
                <w:sz w:val="24"/>
                <w:szCs w:val="24"/>
              </w:rPr>
              <w:t>(x), отрезок [1, e]</w:t>
            </w:r>
          </w:p>
        </w:tc>
        <w:tc>
          <w:tcPr>
            <w:tcW w:w="1791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Нет точек экстремума на отрезке [1, e]</w:t>
            </w:r>
          </w:p>
        </w:tc>
        <w:tc>
          <w:tcPr>
            <w:tcW w:w="2118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вводе отрезка поиска корня программа уходит в бесконечный цикл.</w:t>
            </w:r>
          </w:p>
        </w:tc>
        <w:tc>
          <w:tcPr>
            <w:tcW w:w="165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545365" w:rsidTr="00F2351F">
        <w:tc>
          <w:tcPr>
            <w:tcW w:w="803" w:type="dxa"/>
          </w:tcPr>
          <w:p w:rsidR="00545365" w:rsidRDefault="00545365" w:rsidP="00545365">
            <w:pPr>
              <w:ind w:firstLine="0"/>
            </w:pPr>
            <w:r>
              <w:t>32</w:t>
            </w:r>
          </w:p>
        </w:tc>
        <w:tc>
          <w:tcPr>
            <w:tcW w:w="1715" w:type="dxa"/>
            <w:vMerge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proofErr w:type="spellStart"/>
            <w:r w:rsidRPr="00E30CE8">
              <w:rPr>
                <w:sz w:val="24"/>
                <w:szCs w:val="24"/>
              </w:rPr>
              <w:t>ln</w:t>
            </w:r>
            <w:proofErr w:type="spellEnd"/>
            <w:r w:rsidRPr="00E30CE8">
              <w:rPr>
                <w:sz w:val="24"/>
                <w:szCs w:val="24"/>
              </w:rPr>
              <w:t>(x)</w:t>
            </w:r>
          </w:p>
        </w:tc>
        <w:tc>
          <w:tcPr>
            <w:tcW w:w="1791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Нет точек экстремума на отрезке [0.5, 2]</w:t>
            </w:r>
          </w:p>
        </w:tc>
        <w:tc>
          <w:tcPr>
            <w:tcW w:w="2118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вводе отрезка поиска корня программа уходит в бесконечный цикл.</w:t>
            </w:r>
          </w:p>
        </w:tc>
        <w:tc>
          <w:tcPr>
            <w:tcW w:w="165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545365" w:rsidTr="00F2351F">
        <w:tc>
          <w:tcPr>
            <w:tcW w:w="803" w:type="dxa"/>
          </w:tcPr>
          <w:p w:rsidR="00545365" w:rsidRDefault="00545365" w:rsidP="00545365">
            <w:pPr>
              <w:ind w:firstLine="0"/>
            </w:pPr>
            <w:r>
              <w:t>33</w:t>
            </w:r>
          </w:p>
        </w:tc>
        <w:tc>
          <w:tcPr>
            <w:tcW w:w="1715" w:type="dxa"/>
            <w:vMerge w:val="restart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точки экстремума для функции синусоиды</w:t>
            </w:r>
          </w:p>
        </w:tc>
        <w:tc>
          <w:tcPr>
            <w:tcW w:w="1772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proofErr w:type="spellStart"/>
            <w:r w:rsidRPr="00E30CE8">
              <w:rPr>
                <w:sz w:val="24"/>
                <w:szCs w:val="24"/>
              </w:rPr>
              <w:t>sin</w:t>
            </w:r>
            <w:proofErr w:type="spellEnd"/>
            <w:r w:rsidRPr="00E30CE8">
              <w:rPr>
                <w:sz w:val="24"/>
                <w:szCs w:val="24"/>
              </w:rPr>
              <w:t>(x), отрезок: 0, 2*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  <w:r w:rsidRPr="00E30CE8">
              <w:rPr>
                <w:sz w:val="24"/>
                <w:szCs w:val="24"/>
              </w:rPr>
              <w:t>]</w:t>
            </w:r>
          </w:p>
        </w:tc>
        <w:tc>
          <w:tcPr>
            <w:tcW w:w="1791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Точка максимума x = 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  <w:r w:rsidRPr="00E30CE8">
              <w:rPr>
                <w:sz w:val="24"/>
                <w:szCs w:val="24"/>
              </w:rPr>
              <w:t>/2</w:t>
            </w:r>
          </w:p>
        </w:tc>
        <w:tc>
          <w:tcPr>
            <w:tcW w:w="2118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вводе отрезка поиска корня программа уходит в бесконечный цикл.</w:t>
            </w:r>
          </w:p>
        </w:tc>
        <w:tc>
          <w:tcPr>
            <w:tcW w:w="165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545365" w:rsidTr="00F2351F">
        <w:tc>
          <w:tcPr>
            <w:tcW w:w="803" w:type="dxa"/>
          </w:tcPr>
          <w:p w:rsidR="00545365" w:rsidRDefault="00545365" w:rsidP="00545365">
            <w:pPr>
              <w:ind w:firstLine="0"/>
            </w:pPr>
            <w:r>
              <w:t>34</w:t>
            </w:r>
          </w:p>
        </w:tc>
        <w:tc>
          <w:tcPr>
            <w:tcW w:w="1715" w:type="dxa"/>
            <w:vMerge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  <w:lang w:val="en-US"/>
              </w:rPr>
              <w:t>f</w:t>
            </w:r>
            <w:r w:rsidRPr="00E30CE8">
              <w:rPr>
                <w:sz w:val="24"/>
                <w:szCs w:val="24"/>
              </w:rPr>
              <w:t>(x)</w:t>
            </w:r>
            <w:r w:rsidRPr="00E30CE8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30CE8">
              <w:rPr>
                <w:sz w:val="24"/>
                <w:szCs w:val="24"/>
              </w:rPr>
              <w:t>sin</w:t>
            </w:r>
            <w:proofErr w:type="spellEnd"/>
            <w:r w:rsidRPr="00E30CE8">
              <w:rPr>
                <w:sz w:val="24"/>
                <w:szCs w:val="24"/>
              </w:rPr>
              <w:t xml:space="preserve">(x), отрезок [0, 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  <w:r w:rsidRPr="00E30CE8">
              <w:rPr>
                <w:sz w:val="24"/>
                <w:szCs w:val="24"/>
              </w:rPr>
              <w:t>]</w:t>
            </w:r>
          </w:p>
        </w:tc>
        <w:tc>
          <w:tcPr>
            <w:tcW w:w="1791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Точки экстремума в x=0 и x=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  <w:r w:rsidRPr="00E30CE8">
              <w:rPr>
                <w:sz w:val="24"/>
                <w:szCs w:val="24"/>
              </w:rPr>
              <w:t>.</w:t>
            </w:r>
          </w:p>
        </w:tc>
        <w:tc>
          <w:tcPr>
            <w:tcW w:w="2118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вводе отрезка поиска корня программа уходит в бесконечный цикл.</w:t>
            </w:r>
          </w:p>
        </w:tc>
        <w:tc>
          <w:tcPr>
            <w:tcW w:w="165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545365" w:rsidRPr="00D062D3" w:rsidTr="00F2351F">
        <w:tc>
          <w:tcPr>
            <w:tcW w:w="803" w:type="dxa"/>
          </w:tcPr>
          <w:p w:rsidR="00545365" w:rsidRDefault="00545365" w:rsidP="00545365">
            <w:pPr>
              <w:ind w:firstLine="0"/>
            </w:pPr>
            <w:r>
              <w:t>35</w:t>
            </w:r>
          </w:p>
        </w:tc>
        <w:tc>
          <w:tcPr>
            <w:tcW w:w="1715" w:type="dxa"/>
            <w:vMerge w:val="restart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находить точки экстремума для функции косинуса</w:t>
            </w:r>
          </w:p>
        </w:tc>
        <w:tc>
          <w:tcPr>
            <w:tcW w:w="1772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  <w:lang w:val="en-US"/>
              </w:rPr>
              <w:t xml:space="preserve">f(x) = cos(x), </w:t>
            </w:r>
            <w:r w:rsidRPr="00E30CE8">
              <w:rPr>
                <w:sz w:val="24"/>
                <w:szCs w:val="24"/>
              </w:rPr>
              <w:t>отрезок</w:t>
            </w:r>
            <w:r w:rsidRPr="00E30CE8">
              <w:rPr>
                <w:sz w:val="24"/>
                <w:szCs w:val="24"/>
                <w:lang w:val="en-US"/>
              </w:rPr>
              <w:t xml:space="preserve"> [-pi/2, pi/2]</w:t>
            </w:r>
          </w:p>
        </w:tc>
        <w:tc>
          <w:tcPr>
            <w:tcW w:w="1791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Точки экстремума находятся в x=-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  <w:r w:rsidRPr="00E30CE8">
              <w:rPr>
                <w:sz w:val="24"/>
                <w:szCs w:val="24"/>
              </w:rPr>
              <w:t>/2 и x=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  <w:r w:rsidRPr="00E30CE8">
              <w:rPr>
                <w:sz w:val="24"/>
                <w:szCs w:val="24"/>
              </w:rPr>
              <w:t>/2</w:t>
            </w:r>
          </w:p>
        </w:tc>
        <w:tc>
          <w:tcPr>
            <w:tcW w:w="2118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При вводе отрезка поиска корня программа уходит в бесконечный цикл.</w:t>
            </w:r>
          </w:p>
        </w:tc>
        <w:tc>
          <w:tcPr>
            <w:tcW w:w="165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Некорректно.</w:t>
            </w:r>
          </w:p>
        </w:tc>
      </w:tr>
      <w:tr w:rsidR="00545365" w:rsidTr="00F2351F">
        <w:tc>
          <w:tcPr>
            <w:tcW w:w="803" w:type="dxa"/>
          </w:tcPr>
          <w:p w:rsidR="00545365" w:rsidRDefault="00545365" w:rsidP="00545365">
            <w:pPr>
              <w:ind w:firstLine="0"/>
            </w:pPr>
            <w:r>
              <w:t>36</w:t>
            </w:r>
          </w:p>
        </w:tc>
        <w:tc>
          <w:tcPr>
            <w:tcW w:w="1715" w:type="dxa"/>
            <w:vMerge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f(x) = -</w:t>
            </w:r>
            <w:proofErr w:type="spellStart"/>
            <w:r w:rsidRPr="00E30CE8">
              <w:rPr>
                <w:sz w:val="24"/>
                <w:szCs w:val="24"/>
              </w:rPr>
              <w:t>cos</w:t>
            </w:r>
            <w:proofErr w:type="spellEnd"/>
            <w:r w:rsidRPr="00E30CE8">
              <w:rPr>
                <w:sz w:val="24"/>
                <w:szCs w:val="24"/>
              </w:rPr>
              <w:t xml:space="preserve">(x), отрезок [0, 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  <w:r w:rsidRPr="00E30CE8">
              <w:rPr>
                <w:sz w:val="24"/>
                <w:szCs w:val="24"/>
              </w:rPr>
              <w:t>]</w:t>
            </w:r>
          </w:p>
        </w:tc>
        <w:tc>
          <w:tcPr>
            <w:tcW w:w="1791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Точки экстремума находятся в x=0 и x=</w:t>
            </w:r>
            <w:proofErr w:type="spellStart"/>
            <w:r w:rsidRPr="00E30CE8">
              <w:rPr>
                <w:sz w:val="24"/>
                <w:szCs w:val="24"/>
              </w:rPr>
              <w:t>pi</w:t>
            </w:r>
            <w:proofErr w:type="spellEnd"/>
          </w:p>
        </w:tc>
        <w:tc>
          <w:tcPr>
            <w:tcW w:w="2118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При вводе отрезка поиска корня программа уходит в </w:t>
            </w:r>
            <w:r w:rsidRPr="00E30CE8">
              <w:rPr>
                <w:sz w:val="24"/>
                <w:szCs w:val="24"/>
              </w:rPr>
              <w:lastRenderedPageBreak/>
              <w:t>бесконечный цикл.</w:t>
            </w:r>
          </w:p>
        </w:tc>
        <w:tc>
          <w:tcPr>
            <w:tcW w:w="165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lastRenderedPageBreak/>
              <w:t>Некорректно.</w:t>
            </w:r>
          </w:p>
        </w:tc>
      </w:tr>
      <w:tr w:rsidR="00545365" w:rsidTr="00F2351F">
        <w:tc>
          <w:tcPr>
            <w:tcW w:w="803" w:type="dxa"/>
          </w:tcPr>
          <w:p w:rsidR="00545365" w:rsidRDefault="00545365" w:rsidP="00545365">
            <w:pPr>
              <w:ind w:firstLine="0"/>
            </w:pPr>
            <w:r>
              <w:t>37</w:t>
            </w:r>
          </w:p>
        </w:tc>
        <w:tc>
          <w:tcPr>
            <w:tcW w:w="171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построить график полинома</w:t>
            </w:r>
          </w:p>
        </w:tc>
        <w:tc>
          <w:tcPr>
            <w:tcW w:w="1772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Корректный график полинома</w:t>
            </w:r>
          </w:p>
        </w:tc>
        <w:tc>
          <w:tcPr>
            <w:tcW w:w="2118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Корректный график полинома</w:t>
            </w:r>
          </w:p>
        </w:tc>
        <w:tc>
          <w:tcPr>
            <w:tcW w:w="165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Корректно.</w:t>
            </w:r>
          </w:p>
        </w:tc>
      </w:tr>
      <w:tr w:rsidR="00545365" w:rsidTr="00F2351F">
        <w:tc>
          <w:tcPr>
            <w:tcW w:w="803" w:type="dxa"/>
          </w:tcPr>
          <w:p w:rsidR="00545365" w:rsidRDefault="00545365" w:rsidP="00545365">
            <w:pPr>
              <w:ind w:firstLine="0"/>
            </w:pPr>
            <w:r>
              <w:t>38</w:t>
            </w:r>
          </w:p>
        </w:tc>
        <w:tc>
          <w:tcPr>
            <w:tcW w:w="171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построить график степенной функции</w:t>
            </w:r>
          </w:p>
        </w:tc>
        <w:tc>
          <w:tcPr>
            <w:tcW w:w="1772" w:type="dxa"/>
          </w:tcPr>
          <w:p w:rsidR="00545365" w:rsidRPr="003605A3" w:rsidRDefault="003605A3" w:rsidP="00545365">
            <w:pPr>
              <w:ind w:firstLine="0"/>
              <w:rPr>
                <w:sz w:val="24"/>
                <w:szCs w:val="24"/>
                <w:lang w:val="en-US"/>
              </w:rPr>
            </w:pPr>
            <w:r w:rsidRPr="00E30CE8">
              <w:rPr>
                <w:sz w:val="24"/>
                <w:szCs w:val="24"/>
              </w:rPr>
              <w:t>f(x) = x</w:t>
            </w:r>
            <w:r>
              <w:rPr>
                <w:sz w:val="24"/>
                <w:szCs w:val="24"/>
                <w:lang w:val="en-US"/>
              </w:rPr>
              <w:t>^3 – 2</w:t>
            </w:r>
          </w:p>
        </w:tc>
        <w:tc>
          <w:tcPr>
            <w:tcW w:w="1791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Корректный график функции</w:t>
            </w:r>
          </w:p>
        </w:tc>
        <w:tc>
          <w:tcPr>
            <w:tcW w:w="2118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Корректный график функции</w:t>
            </w:r>
          </w:p>
        </w:tc>
        <w:tc>
          <w:tcPr>
            <w:tcW w:w="165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Корректно.</w:t>
            </w:r>
          </w:p>
        </w:tc>
      </w:tr>
      <w:tr w:rsidR="00545365" w:rsidTr="00F2351F">
        <w:tc>
          <w:tcPr>
            <w:tcW w:w="803" w:type="dxa"/>
          </w:tcPr>
          <w:p w:rsidR="00545365" w:rsidRDefault="00545365" w:rsidP="00545365">
            <w:pPr>
              <w:ind w:firstLine="0"/>
            </w:pPr>
            <w:r>
              <w:t>39</w:t>
            </w:r>
          </w:p>
        </w:tc>
        <w:tc>
          <w:tcPr>
            <w:tcW w:w="171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построить график показательной функции</w:t>
            </w:r>
          </w:p>
        </w:tc>
        <w:tc>
          <w:tcPr>
            <w:tcW w:w="1772" w:type="dxa"/>
          </w:tcPr>
          <w:p w:rsidR="00545365" w:rsidRPr="003605A3" w:rsidRDefault="003605A3" w:rsidP="0054536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f(x) = 2^x - 10</w:t>
            </w:r>
          </w:p>
        </w:tc>
        <w:tc>
          <w:tcPr>
            <w:tcW w:w="1791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Корректный график функции</w:t>
            </w:r>
          </w:p>
        </w:tc>
        <w:tc>
          <w:tcPr>
            <w:tcW w:w="2118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Корректный график функции</w:t>
            </w:r>
          </w:p>
        </w:tc>
        <w:tc>
          <w:tcPr>
            <w:tcW w:w="165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Корректно.</w:t>
            </w:r>
          </w:p>
        </w:tc>
      </w:tr>
      <w:tr w:rsidR="00545365" w:rsidTr="00F2351F">
        <w:tc>
          <w:tcPr>
            <w:tcW w:w="803" w:type="dxa"/>
          </w:tcPr>
          <w:p w:rsidR="00545365" w:rsidRDefault="00545365" w:rsidP="00545365">
            <w:pPr>
              <w:ind w:firstLine="0"/>
            </w:pPr>
            <w:r>
              <w:t>40</w:t>
            </w:r>
          </w:p>
        </w:tc>
        <w:tc>
          <w:tcPr>
            <w:tcW w:w="171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построить график логарифмической функции</w:t>
            </w:r>
          </w:p>
        </w:tc>
        <w:tc>
          <w:tcPr>
            <w:tcW w:w="1772" w:type="dxa"/>
          </w:tcPr>
          <w:p w:rsidR="00545365" w:rsidRPr="00E30CE8" w:rsidRDefault="003605A3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proofErr w:type="spellStart"/>
            <w:r w:rsidRPr="00E30CE8">
              <w:rPr>
                <w:sz w:val="24"/>
                <w:szCs w:val="24"/>
              </w:rPr>
              <w:t>ln</w:t>
            </w:r>
            <w:proofErr w:type="spellEnd"/>
            <w:r w:rsidRPr="00E30CE8">
              <w:rPr>
                <w:sz w:val="24"/>
                <w:szCs w:val="24"/>
              </w:rPr>
              <w:t>(x)</w:t>
            </w:r>
          </w:p>
        </w:tc>
        <w:tc>
          <w:tcPr>
            <w:tcW w:w="1791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Корректный график функции</w:t>
            </w:r>
          </w:p>
        </w:tc>
        <w:tc>
          <w:tcPr>
            <w:tcW w:w="2118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Корректный график функции</w:t>
            </w:r>
          </w:p>
        </w:tc>
        <w:tc>
          <w:tcPr>
            <w:tcW w:w="165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Корректно.</w:t>
            </w:r>
          </w:p>
        </w:tc>
      </w:tr>
      <w:tr w:rsidR="00545365" w:rsidTr="00F2351F">
        <w:tc>
          <w:tcPr>
            <w:tcW w:w="803" w:type="dxa"/>
          </w:tcPr>
          <w:p w:rsidR="00545365" w:rsidRDefault="00545365" w:rsidP="00545365">
            <w:pPr>
              <w:ind w:firstLine="0"/>
            </w:pPr>
            <w:r>
              <w:t>41</w:t>
            </w:r>
          </w:p>
        </w:tc>
        <w:tc>
          <w:tcPr>
            <w:tcW w:w="171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построить график функции синуса</w:t>
            </w:r>
          </w:p>
        </w:tc>
        <w:tc>
          <w:tcPr>
            <w:tcW w:w="1772" w:type="dxa"/>
          </w:tcPr>
          <w:p w:rsidR="00545365" w:rsidRPr="00E30CE8" w:rsidRDefault="003605A3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r>
              <w:rPr>
                <w:sz w:val="24"/>
                <w:szCs w:val="24"/>
                <w:lang w:val="en-US"/>
              </w:rPr>
              <w:t>sin</w:t>
            </w:r>
            <w:r w:rsidRPr="00E30CE8">
              <w:rPr>
                <w:sz w:val="24"/>
                <w:szCs w:val="24"/>
              </w:rPr>
              <w:t>(x)</w:t>
            </w:r>
          </w:p>
        </w:tc>
        <w:tc>
          <w:tcPr>
            <w:tcW w:w="1791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Корректный график функции</w:t>
            </w:r>
          </w:p>
        </w:tc>
        <w:tc>
          <w:tcPr>
            <w:tcW w:w="2118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Корректный график функции</w:t>
            </w:r>
          </w:p>
        </w:tc>
        <w:tc>
          <w:tcPr>
            <w:tcW w:w="165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Корректно.</w:t>
            </w:r>
          </w:p>
        </w:tc>
      </w:tr>
      <w:tr w:rsidR="00545365" w:rsidTr="00F2351F">
        <w:tc>
          <w:tcPr>
            <w:tcW w:w="803" w:type="dxa"/>
          </w:tcPr>
          <w:p w:rsidR="00545365" w:rsidRDefault="00545365" w:rsidP="00545365">
            <w:pPr>
              <w:ind w:firstLine="0"/>
            </w:pPr>
            <w:r>
              <w:t>42</w:t>
            </w:r>
          </w:p>
        </w:tc>
        <w:tc>
          <w:tcPr>
            <w:tcW w:w="171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Модуль должен построить график функции косинуса</w:t>
            </w:r>
          </w:p>
        </w:tc>
        <w:tc>
          <w:tcPr>
            <w:tcW w:w="1772" w:type="dxa"/>
          </w:tcPr>
          <w:p w:rsidR="00545365" w:rsidRPr="00E30CE8" w:rsidRDefault="003605A3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 xml:space="preserve">f(x) = </w:t>
            </w:r>
            <w:r>
              <w:rPr>
                <w:sz w:val="24"/>
                <w:szCs w:val="24"/>
                <w:lang w:val="en-US"/>
              </w:rPr>
              <w:t>cos</w:t>
            </w:r>
            <w:r w:rsidRPr="00E30CE8">
              <w:rPr>
                <w:sz w:val="24"/>
                <w:szCs w:val="24"/>
              </w:rPr>
              <w:t>(x)</w:t>
            </w:r>
          </w:p>
        </w:tc>
        <w:tc>
          <w:tcPr>
            <w:tcW w:w="1791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Корректный график функции</w:t>
            </w:r>
          </w:p>
        </w:tc>
        <w:tc>
          <w:tcPr>
            <w:tcW w:w="2118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Корректный график функции</w:t>
            </w:r>
          </w:p>
        </w:tc>
        <w:tc>
          <w:tcPr>
            <w:tcW w:w="1655" w:type="dxa"/>
          </w:tcPr>
          <w:p w:rsidR="00545365" w:rsidRPr="00E30CE8" w:rsidRDefault="00545365" w:rsidP="00545365">
            <w:pPr>
              <w:ind w:firstLine="0"/>
              <w:rPr>
                <w:sz w:val="24"/>
                <w:szCs w:val="24"/>
              </w:rPr>
            </w:pPr>
            <w:r w:rsidRPr="00E30CE8">
              <w:rPr>
                <w:sz w:val="24"/>
                <w:szCs w:val="24"/>
              </w:rPr>
              <w:t>Корректно.</w:t>
            </w:r>
          </w:p>
        </w:tc>
      </w:tr>
    </w:tbl>
    <w:p w:rsidR="00545365" w:rsidRDefault="00545365" w:rsidP="001127C0">
      <w:pPr>
        <w:spacing w:after="160" w:line="256" w:lineRule="auto"/>
        <w:ind w:firstLine="0"/>
        <w:jc w:val="left"/>
        <w:rPr>
          <w:rStyle w:val="30"/>
        </w:rPr>
      </w:pPr>
    </w:p>
    <w:p w:rsidR="00DA6AC0" w:rsidRDefault="00DA6AC0" w:rsidP="001127C0">
      <w:pPr>
        <w:spacing w:after="160" w:line="256" w:lineRule="auto"/>
        <w:ind w:firstLine="0"/>
        <w:jc w:val="left"/>
        <w:rPr>
          <w:rStyle w:val="30"/>
        </w:rPr>
      </w:pPr>
    </w:p>
    <w:p w:rsidR="00DA6AC0" w:rsidRDefault="00DA6AC0" w:rsidP="001127C0">
      <w:pPr>
        <w:spacing w:after="160" w:line="256" w:lineRule="auto"/>
        <w:ind w:firstLine="0"/>
        <w:jc w:val="left"/>
        <w:rPr>
          <w:rStyle w:val="30"/>
        </w:rPr>
      </w:pPr>
      <w:r>
        <w:t xml:space="preserve">Вывод: функционал модуля реализован </w:t>
      </w:r>
      <w:r w:rsidR="004D49B2">
        <w:t>по</w:t>
      </w:r>
      <w:r>
        <w:t xml:space="preserve">лностью, </w:t>
      </w:r>
      <w:r w:rsidR="004D49B2">
        <w:t xml:space="preserve">но </w:t>
      </w:r>
      <w:r>
        <w:t xml:space="preserve">ввиду отсутствия </w:t>
      </w:r>
      <w:r w:rsidR="000E5EF6">
        <w:t>обработки дробных чисел</w:t>
      </w:r>
      <w:r w:rsidR="004D49B2">
        <w:t xml:space="preserve"> неработоспособен</w:t>
      </w:r>
      <w:r w:rsidR="00820677">
        <w:t xml:space="preserve"> при работе с ними</w:t>
      </w:r>
      <w:r w:rsidR="000E5EF6">
        <w:t>.</w:t>
      </w:r>
    </w:p>
    <w:p w:rsidR="00E30CE8" w:rsidRDefault="00E30CE8" w:rsidP="00E30CE8">
      <w:pPr>
        <w:spacing w:after="160" w:line="259" w:lineRule="auto"/>
        <w:ind w:firstLine="0"/>
        <w:jc w:val="left"/>
        <w:rPr>
          <w:rStyle w:val="30"/>
        </w:rPr>
      </w:pPr>
    </w:p>
    <w:p w:rsidR="001127C0" w:rsidRDefault="001127C0" w:rsidP="00E30CE8">
      <w:pPr>
        <w:spacing w:after="160" w:line="259" w:lineRule="auto"/>
        <w:ind w:firstLine="0"/>
        <w:jc w:val="left"/>
      </w:pPr>
      <w:r>
        <w:rPr>
          <w:rStyle w:val="30"/>
        </w:rPr>
        <w:t>Модуль “Матричный калькулятор”</w:t>
      </w:r>
      <w:r>
        <w:t xml:space="preserve"> - протестировал студент учебной группы о-22ПРИ2-рпс-б. Мачехин Г.А.</w:t>
      </w:r>
    </w:p>
    <w:p w:rsidR="00545365" w:rsidRDefault="00545365" w:rsidP="001127C0">
      <w:pPr>
        <w:spacing w:after="160" w:line="256" w:lineRule="auto"/>
        <w:ind w:firstLine="0"/>
        <w:jc w:val="left"/>
      </w:pPr>
    </w:p>
    <w:tbl>
      <w:tblPr>
        <w:tblStyle w:val="12"/>
        <w:tblW w:w="0" w:type="auto"/>
        <w:tblInd w:w="-176" w:type="dxa"/>
        <w:tblLook w:val="04A0" w:firstRow="1" w:lastRow="0" w:firstColumn="1" w:lastColumn="0" w:noHBand="0" w:noVBand="1"/>
      </w:tblPr>
      <w:tblGrid>
        <w:gridCol w:w="618"/>
        <w:gridCol w:w="1593"/>
        <w:gridCol w:w="1365"/>
        <w:gridCol w:w="2566"/>
        <w:gridCol w:w="2783"/>
        <w:gridCol w:w="879"/>
      </w:tblGrid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pStyle w:val="2"/>
            </w:pPr>
            <w:r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8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pStyle w:val="2"/>
            </w:pPr>
            <w:r>
              <w:t>Входные данные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pStyle w:val="2"/>
            </w:pPr>
            <w:r>
              <w:t>Ожидаемый результат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pStyle w:val="2"/>
            </w:pPr>
            <w:r>
              <w:t>Полученный результат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 вида калькулятора (матричный калькулятор)</w:t>
            </w: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Запуск матричного калькулятора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Выводится меню матричного калькулятора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Выводится меню матричного калькулятора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выполняемых операций - циклический</w:t>
            </w: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Запуск матричного калькулятора. Выполнение произвольной операции </w:t>
            </w:r>
            <w:r>
              <w:rPr>
                <w:rFonts w:cs="Times New Roman"/>
                <w:sz w:val="24"/>
                <w:szCs w:val="24"/>
              </w:rPr>
              <w:lastRenderedPageBreak/>
              <w:t>до конца.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Можно продолжить работу в матричном калькуляторе, не заходя в него повторно.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Можно продолжить работу в матричном калькуляторе, не заходя в него повторно. Выводится меню с </w:t>
            </w:r>
            <w:r>
              <w:rPr>
                <w:rFonts w:cs="Times New Roman"/>
                <w:sz w:val="24"/>
                <w:szCs w:val="24"/>
              </w:rPr>
              <w:lastRenderedPageBreak/>
              <w:t>перечнем функций.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Есть возможность возврата в пользовательское меню </w:t>
            </w: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Открыто меню блока.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меню выбрана функция выхода.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 в пользовательское меню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 в пользовательское меню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7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Сложение матриц</w:t>
            </w: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Открыто меню блока.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меню выбрана функция сложения матриц.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показателей матриц для сложения: количество элементов строк и столбцов для первой и второй матрицы.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показателей матриц для сложения: количество элементов строк и столбцов для первой и второй матрицы.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Задано количество элементов строк и столбцов для первой и второй матрицы.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Строки 1м. = 3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Столбцы 1м. = 3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Строки 2м. = 3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Столбцы 2м. = 3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корректны, осуществляется переход к введению значений элементов матриц.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корректны, осуществляется переход к введению значений элементов матриц.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Задано количество элементов строк и столбцов для первой и второй матрицы.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Строки 1м. = 3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Столбцы 1м. = 3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Строки 2м. = 4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Столбцы 2м. = 4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Размеры матриц не совпадают.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некорректны, выводится оповещение об ошибке.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Размеры матриц не совпадают.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некорректны, выводится оповещение об ошибке.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размеры матрицы: 3 строки на 3 столбца.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Количество строк и столбцов корректно.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значения м.1: 1, -1, 3, 5, 0, 3, 1, 2, 32.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значения м.2: 1, 1, 1, 100, 0, 1, 1, 1, 1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Значения результирующей 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>: 2, 0, 4, 105, 0, 4, 2, 3, 33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результирующей 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>: 2, 0, 4, 105, 0, 4, 2, 3, 33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7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Вычитание матриц</w:t>
            </w: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Открыто меню блока.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меню выбрана функция вычитания матриц.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показателей матриц для вычитания: количество элементов строк и столбцов для первой и второй матрицы.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показателей матриц для вычитания: количество элементов строк и столбцов для первой и второй матрицы.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Задано количество элементов строк и столбцов для первой и второй матрицы.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Строки 1м. = 3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Столбцы 1м. = 3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Строки 2м. = 3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Столбцы 2м. = 3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корректны, осуществляется переход к введению значений элементов матриц.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корректны, осуществляется переход к введению значений элементов матриц.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Задано количество элементов строк и столбцов для первой и второй матрицы.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Строки 1м. = 3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Столбцы 1м. = 3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Строки 2м. = 4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Столбцы 2м. = 4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Размеры матриц не совпадают.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некорректны, выводится оповещение об ошибке.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Размеры матриц не совпадают.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некорректны, выводится оповещение об ошибке.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Вводятся </w:t>
            </w:r>
            <w:r>
              <w:rPr>
                <w:rFonts w:cs="Times New Roman"/>
                <w:sz w:val="24"/>
                <w:szCs w:val="24"/>
              </w:rPr>
              <w:lastRenderedPageBreak/>
              <w:t>размеры матрицы: 3 строки на 3 столбца.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строк и столбцов корректно.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значения м.1: 1, -1, 3, 5, 0, 3, 1, 2, 32.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значения м.2: 1, -1, 1, 100, 0, 1, 1, 1, 1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Значения </w:t>
            </w:r>
            <w:r>
              <w:rPr>
                <w:rFonts w:cs="Times New Roman"/>
                <w:sz w:val="24"/>
                <w:szCs w:val="24"/>
              </w:rPr>
              <w:lastRenderedPageBreak/>
              <w:t>результирующей 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0, 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-95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0, 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, 3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Значения </w:t>
            </w:r>
            <w:r>
              <w:rPr>
                <w:rFonts w:cs="Times New Roman"/>
                <w:sz w:val="24"/>
                <w:szCs w:val="24"/>
              </w:rPr>
              <w:lastRenderedPageBreak/>
              <w:t>результирующей 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0, 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-95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0, 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, 3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Коррек</w:t>
            </w:r>
            <w:r>
              <w:rPr>
                <w:rFonts w:cs="Times New Roman"/>
                <w:sz w:val="24"/>
                <w:szCs w:val="24"/>
              </w:rPr>
              <w:lastRenderedPageBreak/>
              <w:t>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87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Умножение матриц</w:t>
            </w: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Открыто меню блока.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меню выбрана функция умножения матриц.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показателей матриц для умножения: количество элементов строк и столбцов для первой и второй матрицы.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показателей матриц для умножения: количество элементов строк и столбцов для первой и второй матрицы.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Задано количество элементов строк и столбцов для первой и второй матрицы.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Строки 1м. = 3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Столбцы 1м. = 4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Строки 2м. = 4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Столбцы 2м. = 3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корректны, осуществляется переход к введению значений элементов матриц.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корректны, осуществляется переход к введению значений элементов матриц.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Задано количество элементов строк и столбцов для первой и второй матрицы.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Строки 1м. = 3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Столбцы 1м. = 3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Строки 2м. = 4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Столбцы 2м. = 3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Количество строк первой матрицы не совпадает с количеством столбцов второй матрицы.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некорректны, выводится оповещение об ошибке.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строк первой матрицы не совпадает с количеством столбцов второй матрицы.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некорректны, выводится оповещение об ошибке.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размеры матрицы: 3 строки на 3 столбца.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строк и столбцов корректно.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значения м.1: 1, 2, 3, 4, 5, 6, 7, 8, 9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значения м.2: 9, 8, 7, 6, -5, 4, 3, 2, 1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Значения результирующей 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>: 30, 4, 18, 84, 19, 54, 138, 34, 90.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результирующей 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>: 30, 4, 18, 84, 19, 54, 138, 34, 90.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187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Умножение матрицы на число</w:t>
            </w: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Открыто меню блока.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меню выбрана функция умножения матрицы на число.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числа и показателей матрицы для умножения (количество элементов строк и столбцов матрицы).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числа и показателей матрицы для умножения (количество элементов строк и столбцов матрицы).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размеры матрицы: 3 строки на 3 столбца.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значения элементов матрицы: 1, 2, 3, 4, 5, 6, 7, 8, 9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Вводится число для умножения: 100.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результирующей 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>: 100, 200, 300, 400, 500, 600, 700, 800, 900.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результирующей 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>: 100, 200, 300, 400, 500, 600, 700, 800, 900.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187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Сложение матрицы с числом</w:t>
            </w: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Открыто меню блока.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меню выбрана функция сложения </w:t>
            </w:r>
            <w:r>
              <w:rPr>
                <w:rFonts w:cs="Times New Roman"/>
                <w:sz w:val="24"/>
                <w:szCs w:val="24"/>
              </w:rPr>
              <w:lastRenderedPageBreak/>
              <w:t>матрицы с числом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Запрос числа и показателей матрицы для сложения (количество элементов строк и </w:t>
            </w:r>
            <w:r>
              <w:rPr>
                <w:rFonts w:cs="Times New Roman"/>
                <w:sz w:val="24"/>
                <w:szCs w:val="24"/>
              </w:rPr>
              <w:lastRenderedPageBreak/>
              <w:t>столбцов матрицы).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Запрос числа и показателей матрицы для сложения (количество элементов строк и </w:t>
            </w:r>
            <w:r>
              <w:rPr>
                <w:rFonts w:cs="Times New Roman"/>
                <w:sz w:val="24"/>
                <w:szCs w:val="24"/>
              </w:rPr>
              <w:lastRenderedPageBreak/>
              <w:t>столбцов матрицы). Количество задается сразу и для строк, и для столбцов.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размеры матрицы: 3 строки на 3 столбца.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значения элементов матрицы: 1, 2, 3, 4, 5, 6, 7, 8, 9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Вводится число для сложения: 100.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результирующей 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sz w:val="24"/>
                <w:szCs w:val="24"/>
              </w:rPr>
              <w:t>101, 2, 3, 4, 105, 6, 7, 8, 109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результирующей 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sz w:val="24"/>
                <w:szCs w:val="24"/>
              </w:rPr>
              <w:t>101, 2, 3, 4, 105, 6, 7, 8, 109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87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Вычитание числа из матрицы</w:t>
            </w: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Открыто меню блока.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меню выбрана функция вычитания числа из матрицы.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числа и показателей матрицы для вычитания (количество элементов строк и столбцов матрицы).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числа и показателей матрицы для вычитания (количество элементов строк и столбцов матрицы).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задается сразу и для строк, и для столбцов.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размеры матрицы: 3 строки на 3 столбца.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значения элементов матрицы: 1, 2, 3, 4, 5, 6, 7, 8, 9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Вводится число для вычитания: 100.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результирующей 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sz w:val="24"/>
                <w:szCs w:val="24"/>
              </w:rPr>
              <w:t>-99, 2, 3, 4, -95, 6, 7, 8, -91.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результирующей 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sz w:val="24"/>
                <w:szCs w:val="24"/>
              </w:rPr>
              <w:t>-99, 2, 3, 4, -95, 6, 7, 8, -91.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187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Транспонирование матрицы</w:t>
            </w: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Открыто меню блока.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меню выбрана функция транспониро</w:t>
            </w:r>
            <w:r>
              <w:rPr>
                <w:rFonts w:cs="Times New Roman"/>
                <w:sz w:val="24"/>
                <w:szCs w:val="24"/>
              </w:rPr>
              <w:lastRenderedPageBreak/>
              <w:t>вания матрицы.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Запрос показателей матрицы для транспонирования (количество элементов строк и столбцов матрицы).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показателей матрицы для транспонирования (количество элементов строк и столбцов матрицы).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размеры матрицы: 2 строки на 3 столбца.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значения элементов матрицы: 1, 2, 3, 4, 5, 6.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Размеры результирующей матрицы: 3 строки на 2 столбца.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результирующей матрицы: 1, 4, 2, 5, 3, 6.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Размеры результирующей матрицы: 3 строки на 2 столбца.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результирующей матрицы: 1, 4, 2, 5, 3, 6.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187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Нахождение матрицы обратной данной</w:t>
            </w: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Открыто меню блока.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меню выбрана функция нахождения обратной матрицы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показателей матрицы для нахождения обратной матрицы (количество элементов строк и столбцов матрицы).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Запрос показателей матрицы для нахождения обратной матрицы (количество элементов строк и столбцов матрицы).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задается сразу и для строк, и для столбцов.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размеры матрицы: 3 строки на 3 столбца.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значения элементов матрицы: 1, 2, 3, 4, 5, 6, 7, 8, 9.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Определитель данной матрицы равен 0, значения некорректны, выводится оповещение об ошибке. 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Определитель данной матрицы равен 0, значения некорректны, выводится оповещение об ошибке.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размеры матрицы: 3 строки на 3 столбца.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значения элементов матрицы: 1, 2, 3, 4, 5, 6, 7, 8, 0.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результирующей 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sz w:val="24"/>
                <w:szCs w:val="24"/>
              </w:rPr>
              <w:t> - 16/9, 8/9, -1/9, 14/9, -7/9, 2/9, -1/9, 2/9, -1/9.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Значения результирующей матрицы</w:t>
            </w:r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sz w:val="24"/>
                <w:szCs w:val="24"/>
              </w:rPr>
              <w:t> - 48/27, 24/27, -3/27, 42/27, -21/27, 6/27, -3/27, 6/27, -3/27.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187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Нахождение определителя</w:t>
            </w: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Открыто меню блока.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меню выбрана функция нахождения </w:t>
            </w:r>
            <w:r>
              <w:rPr>
                <w:rFonts w:cs="Times New Roman"/>
                <w:sz w:val="24"/>
                <w:szCs w:val="24"/>
              </w:rPr>
              <w:lastRenderedPageBreak/>
              <w:t>определителя.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Запрос показателей матрицы для нахождения определителя (количество элементов строк и </w:t>
            </w:r>
            <w:r>
              <w:rPr>
                <w:rFonts w:cs="Times New Roman"/>
                <w:sz w:val="24"/>
                <w:szCs w:val="24"/>
              </w:rPr>
              <w:lastRenderedPageBreak/>
              <w:t>столбцов матрицы).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Запрос показателей матрицы для нахождения определителя матрицы (количество </w:t>
            </w:r>
            <w:r>
              <w:rPr>
                <w:rFonts w:cs="Times New Roman"/>
                <w:sz w:val="24"/>
                <w:szCs w:val="24"/>
              </w:rPr>
              <w:lastRenderedPageBreak/>
              <w:t>элементов строк и столбцов матрицы).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задается сразу и для строк, и для столбцов.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Корректно</w:t>
            </w:r>
          </w:p>
        </w:tc>
      </w:tr>
      <w:tr w:rsidR="001127C0" w:rsidTr="001127C0">
        <w:tc>
          <w:tcPr>
            <w:tcW w:w="6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127C0" w:rsidRDefault="001127C0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размеры матрицы: 3 строки на 3 столбца.</w:t>
            </w: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Вводятся значения элементов матрицы: 1, 2, 3, 4, 5, 6, 7, 8, 9.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 определителя равно 0, получен соответствующий ответ.</w:t>
            </w:r>
          </w:p>
        </w:tc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Получен определитель 0.</w:t>
            </w:r>
          </w:p>
        </w:tc>
        <w:tc>
          <w:tcPr>
            <w:tcW w:w="1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1127C0" w:rsidRDefault="001127C0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</w:t>
            </w:r>
          </w:p>
        </w:tc>
      </w:tr>
    </w:tbl>
    <w:p w:rsidR="004C05A4" w:rsidRDefault="004C05A4" w:rsidP="004C05A4"/>
    <w:p w:rsidR="001A12F2" w:rsidRDefault="001A12F2" w:rsidP="004C05A4">
      <w:pPr>
        <w:rPr>
          <w:rStyle w:val="30"/>
        </w:rPr>
      </w:pPr>
    </w:p>
    <w:p w:rsidR="004C05A4" w:rsidRPr="00C403E8" w:rsidRDefault="004C05A4" w:rsidP="004C05A4">
      <w:r w:rsidRPr="004C05A4">
        <w:rPr>
          <w:rStyle w:val="30"/>
        </w:rPr>
        <w:t>Модуль “</w:t>
      </w:r>
      <w:r>
        <w:rPr>
          <w:rStyle w:val="30"/>
        </w:rPr>
        <w:t>Калькулятор обыкновенных дробей</w:t>
      </w:r>
      <w:r w:rsidRPr="004C05A4">
        <w:rPr>
          <w:rStyle w:val="30"/>
        </w:rPr>
        <w:t>”</w:t>
      </w:r>
      <w:r>
        <w:t xml:space="preserve"> -</w:t>
      </w:r>
      <w:r w:rsidRPr="00C403E8">
        <w:t xml:space="preserve"> </w:t>
      </w:r>
      <w:r>
        <w:t xml:space="preserve">протестировал студент учебной группы о-22ПРИ2-рпс-б. </w:t>
      </w:r>
      <w:r w:rsidR="00870907">
        <w:t>Журов Е. Д.</w:t>
      </w:r>
    </w:p>
    <w:p w:rsidR="004C05A4" w:rsidRDefault="004C05A4" w:rsidP="004C05A4"/>
    <w:tbl>
      <w:tblPr>
        <w:tblStyle w:val="12"/>
        <w:tblW w:w="10064" w:type="dxa"/>
        <w:tblLayout w:type="fixed"/>
        <w:tblLook w:val="04A0" w:firstRow="1" w:lastRow="0" w:firstColumn="1" w:lastColumn="0" w:noHBand="0" w:noVBand="1"/>
      </w:tblPr>
      <w:tblGrid>
        <w:gridCol w:w="900"/>
        <w:gridCol w:w="2546"/>
        <w:gridCol w:w="1765"/>
        <w:gridCol w:w="1276"/>
        <w:gridCol w:w="1134"/>
        <w:gridCol w:w="2443"/>
      </w:tblGrid>
      <w:tr w:rsidR="004C05A4" w:rsidTr="007B2774">
        <w:trPr>
          <w:trHeight w:val="1701"/>
        </w:trPr>
        <w:tc>
          <w:tcPr>
            <w:tcW w:w="900" w:type="dxa"/>
          </w:tcPr>
          <w:p w:rsidR="004C05A4" w:rsidRPr="007B4AD9" w:rsidRDefault="004C05A4" w:rsidP="00050002">
            <w:pPr>
              <w:pStyle w:val="2"/>
            </w:pPr>
            <w:r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546" w:type="dxa"/>
          </w:tcPr>
          <w:p w:rsidR="004C05A4" w:rsidRDefault="004C05A4" w:rsidP="00050002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765" w:type="dxa"/>
          </w:tcPr>
          <w:p w:rsidR="004C05A4" w:rsidRPr="009D51AD" w:rsidRDefault="004C05A4" w:rsidP="00050002">
            <w:pPr>
              <w:pStyle w:val="2"/>
            </w:pPr>
            <w:r>
              <w:t>Входные данные</w:t>
            </w:r>
          </w:p>
        </w:tc>
        <w:tc>
          <w:tcPr>
            <w:tcW w:w="1276" w:type="dxa"/>
          </w:tcPr>
          <w:p w:rsidR="004C05A4" w:rsidRDefault="004C05A4" w:rsidP="00050002">
            <w:pPr>
              <w:pStyle w:val="2"/>
            </w:pPr>
            <w:r>
              <w:t>Ожидаемый результат</w:t>
            </w:r>
          </w:p>
        </w:tc>
        <w:tc>
          <w:tcPr>
            <w:tcW w:w="1134" w:type="dxa"/>
          </w:tcPr>
          <w:p w:rsidR="004C05A4" w:rsidRDefault="004C05A4" w:rsidP="00050002">
            <w:pPr>
              <w:pStyle w:val="2"/>
            </w:pPr>
            <w:r>
              <w:t>Полученный результат</w:t>
            </w:r>
          </w:p>
        </w:tc>
        <w:tc>
          <w:tcPr>
            <w:tcW w:w="2443" w:type="dxa"/>
          </w:tcPr>
          <w:p w:rsidR="004C05A4" w:rsidRPr="009D51AD" w:rsidRDefault="004C05A4" w:rsidP="00050002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4C05A4" w:rsidTr="007B2774">
        <w:trPr>
          <w:trHeight w:val="707"/>
        </w:trPr>
        <w:tc>
          <w:tcPr>
            <w:tcW w:w="900" w:type="dxa"/>
          </w:tcPr>
          <w:p w:rsidR="004C05A4" w:rsidRPr="009D51AD" w:rsidRDefault="004C05A4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46" w:type="dxa"/>
          </w:tcPr>
          <w:p w:rsidR="004C05A4" w:rsidRPr="00F75371" w:rsidRDefault="00F75371" w:rsidP="00050002">
            <w:pPr>
              <w:ind w:firstLine="0"/>
              <w:rPr>
                <w:sz w:val="22"/>
              </w:rPr>
            </w:pPr>
            <w:r w:rsidRPr="00F75371">
              <w:rPr>
                <w:sz w:val="22"/>
              </w:rPr>
              <w:t>Сумма:</w:t>
            </w:r>
            <w:r>
              <w:rPr>
                <w:sz w:val="22"/>
              </w:rPr>
              <w:t xml:space="preserve"> </w:t>
            </w:r>
            <w:r w:rsidRPr="00F75371">
              <w:rPr>
                <w:sz w:val="22"/>
              </w:rPr>
              <w:t>положительн</w:t>
            </w:r>
            <w:r>
              <w:rPr>
                <w:sz w:val="22"/>
              </w:rPr>
              <w:t>ая и</w:t>
            </w:r>
            <w:r w:rsidRPr="00F75371">
              <w:rPr>
                <w:sz w:val="22"/>
              </w:rPr>
              <w:t xml:space="preserve"> положительн</w:t>
            </w:r>
            <w:r>
              <w:rPr>
                <w:sz w:val="22"/>
              </w:rPr>
              <w:t>ая</w:t>
            </w:r>
            <w:r w:rsidRPr="00F75371">
              <w:rPr>
                <w:sz w:val="22"/>
              </w:rPr>
              <w:t xml:space="preserve"> </w:t>
            </w:r>
            <w:r>
              <w:rPr>
                <w:sz w:val="22"/>
              </w:rPr>
              <w:t>дробь</w:t>
            </w:r>
          </w:p>
        </w:tc>
        <w:tc>
          <w:tcPr>
            <w:tcW w:w="1765" w:type="dxa"/>
          </w:tcPr>
          <w:p w:rsidR="004C05A4" w:rsidRPr="00F657C1" w:rsidRDefault="00DE7FA9" w:rsidP="000333C2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sz w:val="24"/>
                <w:szCs w:val="24"/>
              </w:rPr>
              <w:t>5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870907" w:rsidRPr="00F657C1">
              <w:rPr>
                <w:rFonts w:eastAsiaTheme="minorEastAsia"/>
                <w:sz w:val="24"/>
                <w:szCs w:val="24"/>
              </w:rPr>
              <w:t xml:space="preserve"> </w:t>
            </w:r>
            <w:r w:rsidRPr="00F657C1">
              <w:rPr>
                <w:sz w:val="24"/>
                <w:szCs w:val="24"/>
              </w:rPr>
              <w:t>и</w:t>
            </w:r>
            <w:r w:rsidR="00870907" w:rsidRPr="00F657C1">
              <w:rPr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oMath>
          </w:p>
        </w:tc>
        <w:tc>
          <w:tcPr>
            <w:tcW w:w="1276" w:type="dxa"/>
          </w:tcPr>
          <w:p w:rsidR="001A540D" w:rsidRPr="00F657C1" w:rsidRDefault="001A540D" w:rsidP="000333C2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rFonts w:eastAsiaTheme="minorEastAsia"/>
                <w:sz w:val="24"/>
                <w:szCs w:val="24"/>
              </w:rPr>
              <w:t>5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den>
              </m:f>
            </m:oMath>
          </w:p>
        </w:tc>
        <w:tc>
          <w:tcPr>
            <w:tcW w:w="1134" w:type="dxa"/>
          </w:tcPr>
          <w:p w:rsidR="004C05A4" w:rsidRPr="00F657C1" w:rsidRDefault="00000000" w:rsidP="00050002">
            <w:pPr>
              <w:ind w:firstLine="0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2443" w:type="dxa"/>
          </w:tcPr>
          <w:p w:rsidR="004C05A4" w:rsidRPr="007B2774" w:rsidRDefault="007B2774" w:rsidP="000500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4C05A4" w:rsidTr="007B2774">
        <w:trPr>
          <w:trHeight w:val="702"/>
        </w:trPr>
        <w:tc>
          <w:tcPr>
            <w:tcW w:w="900" w:type="dxa"/>
          </w:tcPr>
          <w:p w:rsidR="004C05A4" w:rsidRPr="009D51AD" w:rsidRDefault="004C05A4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46" w:type="dxa"/>
          </w:tcPr>
          <w:p w:rsidR="004C05A4" w:rsidRPr="00F75371" w:rsidRDefault="00F75371" w:rsidP="00050002">
            <w:pPr>
              <w:ind w:firstLine="0"/>
              <w:rPr>
                <w:sz w:val="22"/>
              </w:rPr>
            </w:pPr>
            <w:r w:rsidRPr="00F75371">
              <w:rPr>
                <w:sz w:val="22"/>
              </w:rPr>
              <w:t>Сумма: положительн</w:t>
            </w:r>
            <w:r>
              <w:rPr>
                <w:sz w:val="22"/>
              </w:rPr>
              <w:t>ая</w:t>
            </w:r>
            <w:r w:rsidRPr="00F75371">
              <w:rPr>
                <w:sz w:val="22"/>
              </w:rPr>
              <w:t xml:space="preserve"> </w:t>
            </w:r>
            <w:r>
              <w:rPr>
                <w:sz w:val="22"/>
              </w:rPr>
              <w:t>и отрицательная</w:t>
            </w:r>
            <w:r w:rsidRPr="00F75371">
              <w:rPr>
                <w:sz w:val="22"/>
              </w:rPr>
              <w:t xml:space="preserve"> </w:t>
            </w:r>
            <w:r>
              <w:rPr>
                <w:sz w:val="22"/>
              </w:rPr>
              <w:t>дробь</w:t>
            </w:r>
          </w:p>
        </w:tc>
        <w:tc>
          <w:tcPr>
            <w:tcW w:w="1765" w:type="dxa"/>
          </w:tcPr>
          <w:p w:rsidR="004C05A4" w:rsidRPr="00F657C1" w:rsidRDefault="00000000" w:rsidP="000333C2">
            <w:pPr>
              <w:ind w:firstLine="0"/>
              <w:jc w:val="center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oMath>
            <w:r w:rsidR="00870907" w:rsidRPr="00F657C1">
              <w:rPr>
                <w:sz w:val="24"/>
                <w:szCs w:val="24"/>
              </w:rPr>
              <w:t xml:space="preserve"> </w:t>
            </w:r>
            <w:r w:rsidR="001C157D" w:rsidRPr="00F657C1">
              <w:rPr>
                <w:sz w:val="24"/>
                <w:szCs w:val="24"/>
              </w:rPr>
              <w:t xml:space="preserve">и </w:t>
            </w:r>
            <w:r w:rsidR="00870907" w:rsidRPr="00F657C1">
              <w:rPr>
                <w:sz w:val="24"/>
                <w:szCs w:val="24"/>
              </w:rPr>
              <w:t>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  <w:tc>
          <w:tcPr>
            <w:tcW w:w="1276" w:type="dxa"/>
          </w:tcPr>
          <w:p w:rsidR="001A540D" w:rsidRPr="00F657C1" w:rsidRDefault="001A540D" w:rsidP="000333C2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rFonts w:eastAsiaTheme="minorEastAsia"/>
                <w:sz w:val="24"/>
                <w:szCs w:val="24"/>
              </w:rPr>
              <w:t>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den>
              </m:f>
            </m:oMath>
          </w:p>
        </w:tc>
        <w:tc>
          <w:tcPr>
            <w:tcW w:w="1134" w:type="dxa"/>
          </w:tcPr>
          <w:p w:rsidR="004C05A4" w:rsidRPr="00F657C1" w:rsidRDefault="00000000" w:rsidP="007B2774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40</m:t>
                    </m:r>
                  </m:den>
                </m:f>
              </m:oMath>
            </m:oMathPara>
          </w:p>
        </w:tc>
        <w:tc>
          <w:tcPr>
            <w:tcW w:w="2443" w:type="dxa"/>
          </w:tcPr>
          <w:p w:rsidR="004C05A4" w:rsidRPr="007B2774" w:rsidRDefault="007B2774" w:rsidP="00050002">
            <w:pPr>
              <w:ind w:firstLine="0"/>
            </w:pPr>
            <w:r>
              <w:rPr>
                <w:sz w:val="24"/>
                <w:szCs w:val="24"/>
              </w:rPr>
              <w:t>Некорректно.</w:t>
            </w:r>
            <w:r w:rsidRPr="007B27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Невозможно ввести отрицательную дробь </w:t>
            </w:r>
            <w:r w:rsidR="008875A1">
              <w:rPr>
                <w:sz w:val="24"/>
                <w:szCs w:val="24"/>
              </w:rPr>
              <w:t>при целом числе равном нулю.</w:t>
            </w:r>
          </w:p>
        </w:tc>
      </w:tr>
      <w:tr w:rsidR="00F75371" w:rsidTr="007B2774">
        <w:trPr>
          <w:trHeight w:val="699"/>
        </w:trPr>
        <w:tc>
          <w:tcPr>
            <w:tcW w:w="900" w:type="dxa"/>
          </w:tcPr>
          <w:p w:rsidR="00F75371" w:rsidRPr="009D51AD" w:rsidRDefault="00F75371" w:rsidP="00F753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46" w:type="dxa"/>
          </w:tcPr>
          <w:p w:rsidR="00F75371" w:rsidRPr="00F75371" w:rsidRDefault="00F75371" w:rsidP="00F75371">
            <w:pPr>
              <w:ind w:firstLine="0"/>
              <w:rPr>
                <w:sz w:val="22"/>
              </w:rPr>
            </w:pPr>
            <w:r w:rsidRPr="00F75371">
              <w:rPr>
                <w:sz w:val="22"/>
              </w:rPr>
              <w:t xml:space="preserve">Сумма: </w:t>
            </w:r>
            <w:r>
              <w:rPr>
                <w:sz w:val="22"/>
              </w:rPr>
              <w:t>отрицательная</w:t>
            </w:r>
            <w:r w:rsidRPr="00F75371">
              <w:rPr>
                <w:sz w:val="22"/>
              </w:rPr>
              <w:t xml:space="preserve"> </w:t>
            </w:r>
            <w:r>
              <w:rPr>
                <w:sz w:val="22"/>
              </w:rPr>
              <w:t>и</w:t>
            </w:r>
            <w:r w:rsidRPr="00F75371">
              <w:rPr>
                <w:sz w:val="22"/>
              </w:rPr>
              <w:t xml:space="preserve"> </w:t>
            </w:r>
            <w:r>
              <w:rPr>
                <w:sz w:val="22"/>
              </w:rPr>
              <w:t>отрицательная</w:t>
            </w:r>
            <w:r w:rsidRPr="00F75371">
              <w:rPr>
                <w:sz w:val="22"/>
              </w:rPr>
              <w:t xml:space="preserve"> </w:t>
            </w:r>
            <w:r>
              <w:rPr>
                <w:sz w:val="22"/>
              </w:rPr>
              <w:t>дробь</w:t>
            </w:r>
          </w:p>
        </w:tc>
        <w:tc>
          <w:tcPr>
            <w:tcW w:w="1765" w:type="dxa"/>
          </w:tcPr>
          <w:p w:rsidR="00870907" w:rsidRPr="00F657C1" w:rsidRDefault="00870907" w:rsidP="000333C2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rFonts w:eastAsiaTheme="minorEastAsia"/>
                <w:sz w:val="24"/>
                <w:szCs w:val="24"/>
              </w:rPr>
              <w:t>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 w:rsidRPr="00F657C1">
              <w:rPr>
                <w:rFonts w:eastAsiaTheme="minorEastAsia"/>
                <w:sz w:val="24"/>
                <w:szCs w:val="24"/>
              </w:rPr>
              <w:t xml:space="preserve"> и -2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  <w:tc>
          <w:tcPr>
            <w:tcW w:w="1276" w:type="dxa"/>
          </w:tcPr>
          <w:p w:rsidR="001A540D" w:rsidRPr="00F657C1" w:rsidRDefault="001A540D" w:rsidP="000333C2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sz w:val="24"/>
                <w:szCs w:val="24"/>
              </w:rPr>
              <w:t>-</w:t>
            </w:r>
            <w:r w:rsidR="000333C2" w:rsidRPr="00F657C1">
              <w:rPr>
                <w:rFonts w:eastAsiaTheme="minorEastAsia"/>
                <w:sz w:val="24"/>
                <w:szCs w:val="24"/>
              </w:rPr>
              <w:t>3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  <w:tc>
          <w:tcPr>
            <w:tcW w:w="1134" w:type="dxa"/>
          </w:tcPr>
          <w:p w:rsidR="00F75371" w:rsidRPr="00F657C1" w:rsidRDefault="008875A1" w:rsidP="008875A1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443" w:type="dxa"/>
          </w:tcPr>
          <w:p w:rsidR="00F75371" w:rsidRDefault="008875A1" w:rsidP="00F75371">
            <w:pPr>
              <w:ind w:firstLine="0"/>
            </w:pPr>
            <w:r>
              <w:rPr>
                <w:sz w:val="24"/>
                <w:szCs w:val="24"/>
              </w:rPr>
              <w:t>Не корректно.</w:t>
            </w:r>
            <w:r w:rsidRPr="007B27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Невозможно ввести отрицательную дробь при целом числе равном нулю.</w:t>
            </w:r>
          </w:p>
        </w:tc>
      </w:tr>
      <w:tr w:rsidR="00F75371" w:rsidTr="007B2774">
        <w:trPr>
          <w:trHeight w:val="830"/>
        </w:trPr>
        <w:tc>
          <w:tcPr>
            <w:tcW w:w="900" w:type="dxa"/>
          </w:tcPr>
          <w:p w:rsidR="00F75371" w:rsidRPr="009D51AD" w:rsidRDefault="00F75371" w:rsidP="00F753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46" w:type="dxa"/>
          </w:tcPr>
          <w:p w:rsidR="00F75371" w:rsidRPr="00F75371" w:rsidRDefault="00F75371" w:rsidP="00F75371">
            <w:pPr>
              <w:ind w:firstLine="0"/>
              <w:rPr>
                <w:sz w:val="22"/>
              </w:rPr>
            </w:pPr>
            <w:r w:rsidRPr="00F75371">
              <w:rPr>
                <w:sz w:val="22"/>
              </w:rPr>
              <w:t>Разность:</w:t>
            </w:r>
            <w:r>
              <w:rPr>
                <w:sz w:val="22"/>
              </w:rPr>
              <w:t xml:space="preserve"> положительная и положительная дробь</w:t>
            </w:r>
          </w:p>
        </w:tc>
        <w:tc>
          <w:tcPr>
            <w:tcW w:w="1765" w:type="dxa"/>
          </w:tcPr>
          <w:p w:rsidR="001A540D" w:rsidRPr="00F657C1" w:rsidRDefault="001A540D" w:rsidP="000333C2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rFonts w:eastAsiaTheme="minorEastAsia"/>
                <w:sz w:val="24"/>
                <w:szCs w:val="24"/>
              </w:rPr>
              <w:t>5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Pr="00F657C1">
              <w:rPr>
                <w:rFonts w:eastAsiaTheme="minorEastAsia"/>
                <w:sz w:val="24"/>
                <w:szCs w:val="24"/>
              </w:rPr>
              <w:t xml:space="preserve"> и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oMath>
          </w:p>
        </w:tc>
        <w:tc>
          <w:tcPr>
            <w:tcW w:w="1276" w:type="dxa"/>
          </w:tcPr>
          <w:p w:rsidR="00F75371" w:rsidRPr="00F657C1" w:rsidRDefault="00870907" w:rsidP="000333C2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sz w:val="24"/>
                <w:szCs w:val="24"/>
              </w:rPr>
              <w:t>5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den>
              </m:f>
            </m:oMath>
          </w:p>
        </w:tc>
        <w:tc>
          <w:tcPr>
            <w:tcW w:w="1134" w:type="dxa"/>
          </w:tcPr>
          <w:p w:rsidR="00F75371" w:rsidRPr="00F657C1" w:rsidRDefault="00000000" w:rsidP="00F75371">
            <w:pPr>
              <w:ind w:firstLine="0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2443" w:type="dxa"/>
          </w:tcPr>
          <w:p w:rsidR="00F75371" w:rsidRDefault="008875A1" w:rsidP="00F75371">
            <w:pPr>
              <w:ind w:firstLine="0"/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F75371" w:rsidTr="007B2774">
        <w:trPr>
          <w:trHeight w:val="816"/>
        </w:trPr>
        <w:tc>
          <w:tcPr>
            <w:tcW w:w="900" w:type="dxa"/>
          </w:tcPr>
          <w:p w:rsidR="00F75371" w:rsidRPr="009D51AD" w:rsidRDefault="00F75371" w:rsidP="00F7537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46" w:type="dxa"/>
          </w:tcPr>
          <w:p w:rsidR="00F75371" w:rsidRPr="009A19D0" w:rsidRDefault="00F75371" w:rsidP="00F75371">
            <w:pPr>
              <w:ind w:firstLine="0"/>
            </w:pPr>
            <w:r w:rsidRPr="00F75371">
              <w:rPr>
                <w:sz w:val="22"/>
              </w:rPr>
              <w:t>Разность:</w:t>
            </w:r>
            <w:r>
              <w:rPr>
                <w:sz w:val="22"/>
              </w:rPr>
              <w:t xml:space="preserve"> положительная и отрицательная дробь</w:t>
            </w:r>
          </w:p>
        </w:tc>
        <w:tc>
          <w:tcPr>
            <w:tcW w:w="1765" w:type="dxa"/>
          </w:tcPr>
          <w:p w:rsidR="001A540D" w:rsidRPr="00F657C1" w:rsidRDefault="00000000" w:rsidP="000333C2">
            <w:pPr>
              <w:ind w:firstLine="0"/>
              <w:jc w:val="center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oMath>
            <w:r w:rsidR="001A540D" w:rsidRPr="00F657C1">
              <w:rPr>
                <w:rFonts w:eastAsiaTheme="minorEastAsia"/>
                <w:sz w:val="24"/>
                <w:szCs w:val="24"/>
              </w:rPr>
              <w:t xml:space="preserve"> и 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  <w:tc>
          <w:tcPr>
            <w:tcW w:w="1276" w:type="dxa"/>
          </w:tcPr>
          <w:p w:rsidR="00F75371" w:rsidRPr="00F657C1" w:rsidRDefault="00870907" w:rsidP="000333C2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sz w:val="24"/>
                <w:szCs w:val="24"/>
              </w:rPr>
              <w:t>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den>
              </m:f>
            </m:oMath>
          </w:p>
        </w:tc>
        <w:tc>
          <w:tcPr>
            <w:tcW w:w="1134" w:type="dxa"/>
          </w:tcPr>
          <w:p w:rsidR="00F75371" w:rsidRPr="00F657C1" w:rsidRDefault="008875A1" w:rsidP="008875A1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rFonts w:eastAsiaTheme="minorEastAsia"/>
                <w:sz w:val="24"/>
                <w:szCs w:val="24"/>
              </w:rPr>
              <w:t>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den>
              </m:f>
            </m:oMath>
          </w:p>
        </w:tc>
        <w:tc>
          <w:tcPr>
            <w:tcW w:w="2443" w:type="dxa"/>
          </w:tcPr>
          <w:p w:rsidR="00F75371" w:rsidRDefault="008875A1" w:rsidP="00F75371">
            <w:pPr>
              <w:ind w:firstLine="0"/>
            </w:pPr>
            <w:r>
              <w:rPr>
                <w:sz w:val="24"/>
                <w:szCs w:val="24"/>
              </w:rPr>
              <w:t>Некорректно.</w:t>
            </w:r>
            <w:r w:rsidRPr="007B27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Невозможно ввести отрицательную дробь при целом числе равном нулю.</w:t>
            </w:r>
          </w:p>
        </w:tc>
      </w:tr>
      <w:tr w:rsidR="00F75371" w:rsidTr="007B2774">
        <w:trPr>
          <w:trHeight w:val="816"/>
        </w:trPr>
        <w:tc>
          <w:tcPr>
            <w:tcW w:w="900" w:type="dxa"/>
          </w:tcPr>
          <w:p w:rsidR="00F75371" w:rsidRPr="008875A1" w:rsidRDefault="008875A1" w:rsidP="00F75371">
            <w:pPr>
              <w:ind w:firstLine="0"/>
            </w:pPr>
            <w:r>
              <w:lastRenderedPageBreak/>
              <w:t>6</w:t>
            </w:r>
          </w:p>
        </w:tc>
        <w:tc>
          <w:tcPr>
            <w:tcW w:w="2546" w:type="dxa"/>
          </w:tcPr>
          <w:p w:rsidR="00F75371" w:rsidRDefault="00F75371" w:rsidP="00F75371">
            <w:pPr>
              <w:ind w:firstLine="0"/>
            </w:pPr>
            <w:r w:rsidRPr="00F75371">
              <w:rPr>
                <w:sz w:val="22"/>
              </w:rPr>
              <w:t>Разность:</w:t>
            </w:r>
            <w:r>
              <w:rPr>
                <w:sz w:val="22"/>
              </w:rPr>
              <w:t xml:space="preserve"> отрицательная и положительная дробь</w:t>
            </w:r>
          </w:p>
        </w:tc>
        <w:tc>
          <w:tcPr>
            <w:tcW w:w="1765" w:type="dxa"/>
          </w:tcPr>
          <w:p w:rsidR="001A540D" w:rsidRPr="00F657C1" w:rsidRDefault="001A540D" w:rsidP="000333C2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sz w:val="24"/>
                <w:szCs w:val="24"/>
              </w:rPr>
              <w:t>-4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Pr="00F657C1">
              <w:rPr>
                <w:rFonts w:eastAsiaTheme="minorEastAsia"/>
                <w:sz w:val="24"/>
                <w:szCs w:val="24"/>
              </w:rPr>
              <w:t xml:space="preserve"> и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oMath>
          </w:p>
        </w:tc>
        <w:tc>
          <w:tcPr>
            <w:tcW w:w="1276" w:type="dxa"/>
          </w:tcPr>
          <w:p w:rsidR="00F75371" w:rsidRPr="00F657C1" w:rsidRDefault="000333C2" w:rsidP="000333C2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sz w:val="24"/>
                <w:szCs w:val="24"/>
              </w:rPr>
              <w:t>-</w:t>
            </w:r>
            <w:r w:rsidR="008875A1" w:rsidRPr="00F657C1">
              <w:rPr>
                <w:rFonts w:eastAsiaTheme="minorEastAsia"/>
                <w:sz w:val="24"/>
                <w:szCs w:val="24"/>
              </w:rPr>
              <w:t>4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</m:oMath>
          </w:p>
        </w:tc>
        <w:tc>
          <w:tcPr>
            <w:tcW w:w="1134" w:type="dxa"/>
          </w:tcPr>
          <w:p w:rsidR="00F75371" w:rsidRPr="00F657C1" w:rsidRDefault="00000000" w:rsidP="00A477CC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54</m:t>
                    </m:r>
                  </m:den>
                </m:f>
              </m:oMath>
            </m:oMathPara>
          </w:p>
        </w:tc>
        <w:tc>
          <w:tcPr>
            <w:tcW w:w="2443" w:type="dxa"/>
          </w:tcPr>
          <w:p w:rsidR="00F75371" w:rsidRDefault="00A477CC" w:rsidP="002B5056">
            <w:pPr>
              <w:ind w:firstLine="0"/>
              <w:jc w:val="left"/>
            </w:pPr>
            <w:r>
              <w:rPr>
                <w:sz w:val="24"/>
                <w:szCs w:val="24"/>
              </w:rPr>
              <w:t>Корректно</w:t>
            </w:r>
            <w:r w:rsidR="002B5056">
              <w:rPr>
                <w:sz w:val="24"/>
                <w:szCs w:val="24"/>
              </w:rPr>
              <w:t xml:space="preserve">, но число не было сокращено полностью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255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54</m:t>
                  </m:r>
                </m:den>
              </m:f>
            </m:oMath>
            <w:r w:rsidR="002B5056">
              <w:rPr>
                <w:rFonts w:ascii="Cambria Math" w:eastAsiaTheme="minorEastAsia" w:hAnsi="Cambria Math"/>
                <w:i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85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18</m:t>
                  </m:r>
                </m:den>
              </m:f>
            </m:oMath>
          </w:p>
        </w:tc>
      </w:tr>
      <w:tr w:rsidR="00F75371" w:rsidTr="007B2774">
        <w:trPr>
          <w:trHeight w:val="830"/>
        </w:trPr>
        <w:tc>
          <w:tcPr>
            <w:tcW w:w="900" w:type="dxa"/>
          </w:tcPr>
          <w:p w:rsidR="00F75371" w:rsidRPr="008875A1" w:rsidRDefault="008875A1" w:rsidP="00F75371">
            <w:pPr>
              <w:ind w:firstLine="0"/>
            </w:pPr>
            <w:r>
              <w:t>7</w:t>
            </w:r>
          </w:p>
        </w:tc>
        <w:tc>
          <w:tcPr>
            <w:tcW w:w="2546" w:type="dxa"/>
          </w:tcPr>
          <w:p w:rsidR="00F75371" w:rsidRPr="00F75371" w:rsidRDefault="00F75371" w:rsidP="00F75371">
            <w:pPr>
              <w:ind w:firstLine="0"/>
              <w:rPr>
                <w:sz w:val="22"/>
              </w:rPr>
            </w:pPr>
            <w:r w:rsidRPr="00F75371">
              <w:rPr>
                <w:sz w:val="22"/>
              </w:rPr>
              <w:t xml:space="preserve">Произведение: </w:t>
            </w:r>
            <w:r>
              <w:rPr>
                <w:sz w:val="22"/>
              </w:rPr>
              <w:t>положительная и положительная дробь</w:t>
            </w:r>
          </w:p>
        </w:tc>
        <w:tc>
          <w:tcPr>
            <w:tcW w:w="1765" w:type="dxa"/>
          </w:tcPr>
          <w:p w:rsidR="001A540D" w:rsidRPr="00F657C1" w:rsidRDefault="00000000" w:rsidP="000333C2">
            <w:pPr>
              <w:ind w:firstLine="0"/>
              <w:jc w:val="center"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1A540D" w:rsidRPr="00F657C1">
              <w:rPr>
                <w:rFonts w:eastAsiaTheme="minorEastAsia"/>
                <w:sz w:val="24"/>
                <w:szCs w:val="24"/>
              </w:rPr>
              <w:t xml:space="preserve"> и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oMath>
          </w:p>
        </w:tc>
        <w:tc>
          <w:tcPr>
            <w:tcW w:w="1276" w:type="dxa"/>
          </w:tcPr>
          <w:p w:rsidR="00F75371" w:rsidRPr="00F657C1" w:rsidRDefault="00000000" w:rsidP="000333C2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:rsidR="00F75371" w:rsidRPr="00F657C1" w:rsidRDefault="00000000" w:rsidP="00F75371">
            <w:pPr>
              <w:ind w:firstLine="0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2443" w:type="dxa"/>
          </w:tcPr>
          <w:p w:rsidR="00F75371" w:rsidRDefault="00A477CC" w:rsidP="00F75371">
            <w:pPr>
              <w:ind w:firstLine="0"/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9118B7" w:rsidTr="007B2774">
        <w:trPr>
          <w:trHeight w:val="816"/>
        </w:trPr>
        <w:tc>
          <w:tcPr>
            <w:tcW w:w="900" w:type="dxa"/>
          </w:tcPr>
          <w:p w:rsidR="009118B7" w:rsidRPr="008875A1" w:rsidRDefault="009118B7" w:rsidP="009118B7">
            <w:pPr>
              <w:ind w:firstLine="0"/>
            </w:pPr>
            <w:r>
              <w:t>8</w:t>
            </w:r>
          </w:p>
        </w:tc>
        <w:tc>
          <w:tcPr>
            <w:tcW w:w="2546" w:type="dxa"/>
          </w:tcPr>
          <w:p w:rsidR="009118B7" w:rsidRPr="004A4714" w:rsidRDefault="009118B7" w:rsidP="009118B7">
            <w:pPr>
              <w:ind w:firstLine="0"/>
            </w:pPr>
            <w:r w:rsidRPr="00F75371">
              <w:rPr>
                <w:sz w:val="22"/>
              </w:rPr>
              <w:t xml:space="preserve">Произведение: </w:t>
            </w:r>
            <w:r>
              <w:rPr>
                <w:sz w:val="22"/>
              </w:rPr>
              <w:t>положительная и отрицательная дробь</w:t>
            </w:r>
          </w:p>
        </w:tc>
        <w:tc>
          <w:tcPr>
            <w:tcW w:w="1765" w:type="dxa"/>
          </w:tcPr>
          <w:p w:rsidR="009118B7" w:rsidRPr="00F657C1" w:rsidRDefault="009118B7" w:rsidP="009118B7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sz w:val="24"/>
                <w:szCs w:val="24"/>
              </w:rPr>
              <w:t>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oMath>
            <w:r w:rsidRPr="00F657C1">
              <w:rPr>
                <w:rFonts w:eastAsiaTheme="minorEastAsia"/>
                <w:sz w:val="24"/>
                <w:szCs w:val="24"/>
              </w:rPr>
              <w:t xml:space="preserve"> и -1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oMath>
          </w:p>
        </w:tc>
        <w:tc>
          <w:tcPr>
            <w:tcW w:w="1276" w:type="dxa"/>
          </w:tcPr>
          <w:p w:rsidR="009118B7" w:rsidRPr="00F657C1" w:rsidRDefault="009118B7" w:rsidP="009118B7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sz w:val="24"/>
                <w:szCs w:val="24"/>
              </w:rPr>
              <w:t>-4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63</m:t>
                  </m:r>
                </m:den>
              </m:f>
            </m:oMath>
          </w:p>
        </w:tc>
        <w:tc>
          <w:tcPr>
            <w:tcW w:w="1134" w:type="dxa"/>
          </w:tcPr>
          <w:p w:rsidR="009118B7" w:rsidRPr="00F657C1" w:rsidRDefault="009118B7" w:rsidP="009118B7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rFonts w:eastAsiaTheme="minorEastAsia"/>
                <w:sz w:val="24"/>
                <w:szCs w:val="24"/>
              </w:rPr>
              <w:t>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286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63</m:t>
                  </m:r>
                </m:den>
              </m:f>
            </m:oMath>
          </w:p>
        </w:tc>
        <w:tc>
          <w:tcPr>
            <w:tcW w:w="2443" w:type="dxa"/>
          </w:tcPr>
          <w:p w:rsidR="009118B7" w:rsidRPr="00F75371" w:rsidRDefault="009118B7" w:rsidP="009118B7">
            <w:pPr>
              <w:ind w:firstLine="0"/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9118B7" w:rsidTr="007B2774">
        <w:trPr>
          <w:trHeight w:val="816"/>
        </w:trPr>
        <w:tc>
          <w:tcPr>
            <w:tcW w:w="900" w:type="dxa"/>
          </w:tcPr>
          <w:p w:rsidR="009118B7" w:rsidRPr="008875A1" w:rsidRDefault="009118B7" w:rsidP="009118B7">
            <w:pPr>
              <w:ind w:firstLine="0"/>
            </w:pPr>
            <w:r>
              <w:t>9</w:t>
            </w:r>
          </w:p>
        </w:tc>
        <w:tc>
          <w:tcPr>
            <w:tcW w:w="2546" w:type="dxa"/>
          </w:tcPr>
          <w:p w:rsidR="009118B7" w:rsidRPr="00F75371" w:rsidRDefault="009118B7" w:rsidP="009118B7">
            <w:pPr>
              <w:ind w:firstLine="0"/>
              <w:rPr>
                <w:sz w:val="22"/>
              </w:rPr>
            </w:pPr>
            <w:r w:rsidRPr="00F75371">
              <w:rPr>
                <w:sz w:val="22"/>
              </w:rPr>
              <w:t xml:space="preserve">Произведение: </w:t>
            </w:r>
            <w:r>
              <w:rPr>
                <w:sz w:val="22"/>
              </w:rPr>
              <w:t>отрицательная и отрицательная дробь</w:t>
            </w:r>
          </w:p>
        </w:tc>
        <w:tc>
          <w:tcPr>
            <w:tcW w:w="1765" w:type="dxa"/>
          </w:tcPr>
          <w:p w:rsidR="009118B7" w:rsidRPr="00F657C1" w:rsidRDefault="009118B7" w:rsidP="009118B7">
            <w:pPr>
              <w:ind w:firstLine="0"/>
              <w:jc w:val="center"/>
              <w:rPr>
                <w:sz w:val="24"/>
                <w:szCs w:val="24"/>
              </w:rPr>
            </w:pPr>
            <w:r w:rsidRPr="00F657C1">
              <w:rPr>
                <w:sz w:val="24"/>
                <w:szCs w:val="24"/>
              </w:rPr>
              <w:t>-1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oMath>
            <w:r w:rsidRPr="00F657C1">
              <w:rPr>
                <w:rFonts w:eastAsiaTheme="minorEastAsia"/>
                <w:sz w:val="24"/>
                <w:szCs w:val="24"/>
              </w:rPr>
              <w:t xml:space="preserve"> и -1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oMath>
          </w:p>
        </w:tc>
        <w:tc>
          <w:tcPr>
            <w:tcW w:w="1276" w:type="dxa"/>
          </w:tcPr>
          <w:p w:rsidR="009118B7" w:rsidRPr="00F657C1" w:rsidRDefault="00000000" w:rsidP="009118B7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</m:t>
                    </m:r>
                  </m:den>
                </m:f>
              </m:oMath>
            </m:oMathPara>
          </w:p>
          <w:p w:rsidR="009118B7" w:rsidRPr="00F657C1" w:rsidRDefault="009118B7" w:rsidP="009118B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118B7" w:rsidRPr="00F657C1" w:rsidRDefault="00000000" w:rsidP="009118B7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56</m:t>
                    </m:r>
                  </m:den>
                </m:f>
              </m:oMath>
            </m:oMathPara>
          </w:p>
          <w:p w:rsidR="009118B7" w:rsidRPr="00F657C1" w:rsidRDefault="009118B7" w:rsidP="009118B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43" w:type="dxa"/>
          </w:tcPr>
          <w:p w:rsidR="009118B7" w:rsidRPr="00C25F3B" w:rsidRDefault="002B5056" w:rsidP="009118B7">
            <w:pPr>
              <w:ind w:firstLine="0"/>
            </w:pPr>
            <w:r>
              <w:rPr>
                <w:sz w:val="24"/>
                <w:szCs w:val="24"/>
              </w:rPr>
              <w:t xml:space="preserve">Корректно, но число не было сокращено полностью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130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56</m:t>
                  </m:r>
                </m:den>
              </m:f>
            </m:oMath>
            <w:r>
              <w:rPr>
                <w:rFonts w:ascii="Cambria Math" w:eastAsiaTheme="minorEastAsia" w:hAnsi="Cambria Math"/>
                <w:i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65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28</m:t>
                  </m:r>
                </m:den>
              </m:f>
            </m:oMath>
          </w:p>
        </w:tc>
      </w:tr>
      <w:tr w:rsidR="009118B7" w:rsidTr="007B2774">
        <w:trPr>
          <w:trHeight w:val="1484"/>
        </w:trPr>
        <w:tc>
          <w:tcPr>
            <w:tcW w:w="900" w:type="dxa"/>
          </w:tcPr>
          <w:p w:rsidR="009118B7" w:rsidRPr="00DE7FA9" w:rsidRDefault="009118B7" w:rsidP="009118B7">
            <w:pPr>
              <w:ind w:firstLine="0"/>
            </w:pPr>
            <w:r>
              <w:t>10</w:t>
            </w:r>
          </w:p>
        </w:tc>
        <w:tc>
          <w:tcPr>
            <w:tcW w:w="2546" w:type="dxa"/>
          </w:tcPr>
          <w:p w:rsidR="009118B7" w:rsidRPr="00DE7FA9" w:rsidRDefault="009118B7" w:rsidP="009118B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Деление</w:t>
            </w:r>
            <w:r>
              <w:rPr>
                <w:sz w:val="22"/>
                <w:lang w:val="en-US"/>
              </w:rPr>
              <w:t>:</w:t>
            </w:r>
            <w:r>
              <w:rPr>
                <w:sz w:val="22"/>
              </w:rPr>
              <w:t xml:space="preserve"> деление на ноль</w:t>
            </w:r>
          </w:p>
        </w:tc>
        <w:tc>
          <w:tcPr>
            <w:tcW w:w="1765" w:type="dxa"/>
          </w:tcPr>
          <w:p w:rsidR="009118B7" w:rsidRPr="000333C2" w:rsidRDefault="00000000" w:rsidP="009118B7">
            <w:pPr>
              <w:ind w:firstLine="0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:rsidR="009118B7" w:rsidRPr="0023322B" w:rsidRDefault="009118B7" w:rsidP="009118B7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Вывод ошибки, возможность изменить знаменатель</w:t>
            </w:r>
          </w:p>
        </w:tc>
        <w:tc>
          <w:tcPr>
            <w:tcW w:w="1134" w:type="dxa"/>
          </w:tcPr>
          <w:p w:rsidR="009118B7" w:rsidRPr="0023322B" w:rsidRDefault="009118B7" w:rsidP="009118B7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Вывод ошибки, возможность изменить знаменатель</w:t>
            </w:r>
          </w:p>
        </w:tc>
        <w:tc>
          <w:tcPr>
            <w:tcW w:w="2443" w:type="dxa"/>
          </w:tcPr>
          <w:p w:rsidR="009118B7" w:rsidRPr="00C25F3B" w:rsidRDefault="009118B7" w:rsidP="009118B7">
            <w:pPr>
              <w:ind w:firstLine="0"/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9118B7" w:rsidTr="007B2774">
        <w:trPr>
          <w:trHeight w:val="816"/>
        </w:trPr>
        <w:tc>
          <w:tcPr>
            <w:tcW w:w="900" w:type="dxa"/>
          </w:tcPr>
          <w:p w:rsidR="009118B7" w:rsidRDefault="009118B7" w:rsidP="009118B7">
            <w:pPr>
              <w:ind w:firstLine="0"/>
            </w:pPr>
            <w:r>
              <w:t>11</w:t>
            </w:r>
          </w:p>
        </w:tc>
        <w:tc>
          <w:tcPr>
            <w:tcW w:w="2546" w:type="dxa"/>
          </w:tcPr>
          <w:p w:rsidR="009118B7" w:rsidRPr="00F75371" w:rsidRDefault="009118B7" w:rsidP="009118B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Деление: положительная и положительная дробь</w:t>
            </w:r>
          </w:p>
        </w:tc>
        <w:tc>
          <w:tcPr>
            <w:tcW w:w="1765" w:type="dxa"/>
          </w:tcPr>
          <w:p w:rsidR="009118B7" w:rsidRPr="00C25F3B" w:rsidRDefault="00000000" w:rsidP="009118B7">
            <w:pPr>
              <w:ind w:firstLine="0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</m:oMath>
            <w:r w:rsidR="009118B7">
              <w:rPr>
                <w:rFonts w:eastAsiaTheme="minorEastAsia"/>
              </w:rPr>
              <w:t xml:space="preserve"> и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</m:oMath>
          </w:p>
        </w:tc>
        <w:tc>
          <w:tcPr>
            <w:tcW w:w="1276" w:type="dxa"/>
          </w:tcPr>
          <w:p w:rsidR="009118B7" w:rsidRPr="00F75371" w:rsidRDefault="009118B7" w:rsidP="009118B7">
            <w:pPr>
              <w:ind w:firstLine="0"/>
              <w:jc w:val="center"/>
            </w:pPr>
            <w:r>
              <w:t>3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</m:oMath>
          </w:p>
        </w:tc>
        <w:tc>
          <w:tcPr>
            <w:tcW w:w="1134" w:type="dxa"/>
          </w:tcPr>
          <w:p w:rsidR="009118B7" w:rsidRPr="009118B7" w:rsidRDefault="00000000" w:rsidP="009118B7">
            <w:pPr>
              <w:ind w:firstLine="0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443" w:type="dxa"/>
          </w:tcPr>
          <w:p w:rsidR="009118B7" w:rsidRPr="00C25F3B" w:rsidRDefault="009118B7" w:rsidP="009118B7">
            <w:pPr>
              <w:ind w:firstLine="0"/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9118B7" w:rsidTr="007B2774">
        <w:trPr>
          <w:trHeight w:val="816"/>
        </w:trPr>
        <w:tc>
          <w:tcPr>
            <w:tcW w:w="900" w:type="dxa"/>
          </w:tcPr>
          <w:p w:rsidR="009118B7" w:rsidRDefault="009118B7" w:rsidP="009118B7">
            <w:pPr>
              <w:ind w:firstLine="0"/>
            </w:pPr>
            <w:r>
              <w:t>12</w:t>
            </w:r>
          </w:p>
        </w:tc>
        <w:tc>
          <w:tcPr>
            <w:tcW w:w="2546" w:type="dxa"/>
          </w:tcPr>
          <w:p w:rsidR="009118B7" w:rsidRPr="00F75371" w:rsidRDefault="009118B7" w:rsidP="009118B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Деление: положительная и отрицательная дробь</w:t>
            </w:r>
          </w:p>
        </w:tc>
        <w:tc>
          <w:tcPr>
            <w:tcW w:w="1765" w:type="dxa"/>
          </w:tcPr>
          <w:p w:rsidR="009118B7" w:rsidRPr="00C25F3B" w:rsidRDefault="009118B7" w:rsidP="009118B7">
            <w:pPr>
              <w:ind w:firstLine="0"/>
              <w:jc w:val="center"/>
            </w:pPr>
            <w:r>
              <w:t>2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</m:oMath>
            <w:r>
              <w:rPr>
                <w:rFonts w:eastAsiaTheme="minorEastAsia"/>
              </w:rPr>
              <w:t xml:space="preserve"> и -1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den>
              </m:f>
            </m:oMath>
          </w:p>
        </w:tc>
        <w:tc>
          <w:tcPr>
            <w:tcW w:w="1276" w:type="dxa"/>
          </w:tcPr>
          <w:p w:rsidR="009118B7" w:rsidRPr="00F75371" w:rsidRDefault="009118B7" w:rsidP="009118B7">
            <w:pPr>
              <w:ind w:firstLine="0"/>
              <w:jc w:val="center"/>
            </w:pPr>
            <w:r>
              <w:t>-1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37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117</m:t>
                  </m:r>
                </m:den>
              </m:f>
            </m:oMath>
          </w:p>
        </w:tc>
        <w:tc>
          <w:tcPr>
            <w:tcW w:w="1134" w:type="dxa"/>
          </w:tcPr>
          <w:p w:rsidR="009118B7" w:rsidRDefault="002B5056" w:rsidP="00F57CD1">
            <w:pPr>
              <w:ind w:firstLine="0"/>
              <w:jc w:val="center"/>
            </w:pPr>
            <w:r>
              <w:rPr>
                <w:rFonts w:eastAsiaTheme="minorEastAsia"/>
                <w:szCs w:val="28"/>
              </w:rPr>
              <w:t>-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154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117</m:t>
                  </m:r>
                </m:den>
              </m:f>
            </m:oMath>
          </w:p>
        </w:tc>
        <w:tc>
          <w:tcPr>
            <w:tcW w:w="2443" w:type="dxa"/>
          </w:tcPr>
          <w:p w:rsidR="009118B7" w:rsidRPr="00C25F3B" w:rsidRDefault="002B5056" w:rsidP="009118B7">
            <w:pPr>
              <w:ind w:firstLine="0"/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9118B7" w:rsidTr="007B2774">
        <w:trPr>
          <w:trHeight w:val="816"/>
        </w:trPr>
        <w:tc>
          <w:tcPr>
            <w:tcW w:w="900" w:type="dxa"/>
          </w:tcPr>
          <w:p w:rsidR="009118B7" w:rsidRDefault="009118B7" w:rsidP="009118B7">
            <w:pPr>
              <w:ind w:firstLine="0"/>
            </w:pPr>
            <w:r>
              <w:t>13</w:t>
            </w:r>
          </w:p>
        </w:tc>
        <w:tc>
          <w:tcPr>
            <w:tcW w:w="2546" w:type="dxa"/>
          </w:tcPr>
          <w:p w:rsidR="009118B7" w:rsidRPr="00F75371" w:rsidRDefault="009118B7" w:rsidP="009118B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Деление: отрицательная и отрицательная дробь</w:t>
            </w:r>
          </w:p>
        </w:tc>
        <w:tc>
          <w:tcPr>
            <w:tcW w:w="1765" w:type="dxa"/>
          </w:tcPr>
          <w:p w:rsidR="009118B7" w:rsidRPr="00C25F3B" w:rsidRDefault="009118B7" w:rsidP="009118B7">
            <w:pPr>
              <w:ind w:firstLine="0"/>
              <w:jc w:val="center"/>
            </w:pPr>
            <w:r>
              <w:t>-1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eastAsiaTheme="minorEastAsia"/>
              </w:rPr>
              <w:t xml:space="preserve"> и -1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oMath>
          </w:p>
        </w:tc>
        <w:tc>
          <w:tcPr>
            <w:tcW w:w="1276" w:type="dxa"/>
          </w:tcPr>
          <w:p w:rsidR="009118B7" w:rsidRPr="00F75371" w:rsidRDefault="00000000" w:rsidP="009118B7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80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91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:rsidR="009118B7" w:rsidRDefault="00000000" w:rsidP="00F57CD1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80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91</m:t>
                    </m:r>
                  </m:den>
                </m:f>
              </m:oMath>
            </m:oMathPara>
          </w:p>
        </w:tc>
        <w:tc>
          <w:tcPr>
            <w:tcW w:w="2443" w:type="dxa"/>
          </w:tcPr>
          <w:p w:rsidR="009118B7" w:rsidRPr="00C25F3B" w:rsidRDefault="00F57CD1" w:rsidP="009118B7">
            <w:pPr>
              <w:ind w:firstLine="0"/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9118B7" w:rsidTr="007B2774">
        <w:trPr>
          <w:trHeight w:val="816"/>
        </w:trPr>
        <w:tc>
          <w:tcPr>
            <w:tcW w:w="900" w:type="dxa"/>
          </w:tcPr>
          <w:p w:rsidR="009118B7" w:rsidRDefault="009118B7" w:rsidP="009118B7">
            <w:pPr>
              <w:ind w:firstLine="0"/>
            </w:pPr>
            <w:r>
              <w:t>14</w:t>
            </w:r>
          </w:p>
        </w:tc>
        <w:tc>
          <w:tcPr>
            <w:tcW w:w="2546" w:type="dxa"/>
          </w:tcPr>
          <w:p w:rsidR="009118B7" w:rsidRDefault="009118B7" w:rsidP="009118B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Сравнение</w:t>
            </w:r>
          </w:p>
        </w:tc>
        <w:tc>
          <w:tcPr>
            <w:tcW w:w="1765" w:type="dxa"/>
          </w:tcPr>
          <w:p w:rsidR="009118B7" w:rsidRPr="001A540D" w:rsidRDefault="009118B7" w:rsidP="009118B7">
            <w:pPr>
              <w:ind w:firstLine="0"/>
              <w:jc w:val="center"/>
              <w:rPr>
                <w:sz w:val="36"/>
                <w:szCs w:val="36"/>
              </w:rPr>
            </w:pPr>
            <w:r>
              <w:t>-1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oMath>
            <w:r>
              <w:rPr>
                <w:rFonts w:eastAsiaTheme="minorEastAsia"/>
              </w:rPr>
              <w:t xml:space="preserve"> и -1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oMath>
          </w:p>
        </w:tc>
        <w:tc>
          <w:tcPr>
            <w:tcW w:w="1276" w:type="dxa"/>
          </w:tcPr>
          <w:p w:rsidR="009118B7" w:rsidRPr="001C30FD" w:rsidRDefault="009118B7" w:rsidP="009118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134" w:type="dxa"/>
          </w:tcPr>
          <w:p w:rsidR="009118B7" w:rsidRPr="00F57CD1" w:rsidRDefault="00F57CD1" w:rsidP="00F57CD1">
            <w:pPr>
              <w:ind w:firstLine="0"/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2443" w:type="dxa"/>
          </w:tcPr>
          <w:p w:rsidR="009118B7" w:rsidRPr="00C25F3B" w:rsidRDefault="00F57CD1" w:rsidP="009118B7">
            <w:pPr>
              <w:ind w:firstLine="0"/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F57CD1" w:rsidTr="007B2774">
        <w:trPr>
          <w:trHeight w:val="816"/>
        </w:trPr>
        <w:tc>
          <w:tcPr>
            <w:tcW w:w="900" w:type="dxa"/>
          </w:tcPr>
          <w:p w:rsidR="00F57CD1" w:rsidRDefault="00F57CD1" w:rsidP="00F57CD1">
            <w:pPr>
              <w:ind w:firstLine="0"/>
            </w:pPr>
            <w:r>
              <w:t>15</w:t>
            </w:r>
          </w:p>
        </w:tc>
        <w:tc>
          <w:tcPr>
            <w:tcW w:w="2546" w:type="dxa"/>
          </w:tcPr>
          <w:p w:rsidR="00F57CD1" w:rsidRDefault="00F57CD1" w:rsidP="00F57CD1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Сокращение</w:t>
            </w:r>
          </w:p>
        </w:tc>
        <w:tc>
          <w:tcPr>
            <w:tcW w:w="1765" w:type="dxa"/>
          </w:tcPr>
          <w:p w:rsidR="00F57CD1" w:rsidRPr="00C25F3B" w:rsidRDefault="00000000" w:rsidP="00F57CD1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:rsidR="00F57CD1" w:rsidRPr="00F75371" w:rsidRDefault="00F57CD1" w:rsidP="00F57CD1">
            <w:pPr>
              <w:ind w:firstLine="0"/>
              <w:jc w:val="center"/>
            </w:pPr>
            <w:r>
              <w:t>17</w:t>
            </w:r>
          </w:p>
        </w:tc>
        <w:tc>
          <w:tcPr>
            <w:tcW w:w="1134" w:type="dxa"/>
          </w:tcPr>
          <w:p w:rsidR="00F57CD1" w:rsidRDefault="00F57CD1" w:rsidP="00F57CD1">
            <w:pPr>
              <w:ind w:firstLine="0"/>
              <w:jc w:val="center"/>
            </w:pPr>
            <w:r>
              <w:t>17</w:t>
            </w:r>
          </w:p>
        </w:tc>
        <w:tc>
          <w:tcPr>
            <w:tcW w:w="2443" w:type="dxa"/>
          </w:tcPr>
          <w:p w:rsidR="00F57CD1" w:rsidRPr="00C25F3B" w:rsidRDefault="00F57CD1" w:rsidP="00F57CD1">
            <w:pPr>
              <w:ind w:firstLine="0"/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F57CD1" w:rsidTr="007B2774">
        <w:trPr>
          <w:trHeight w:val="816"/>
        </w:trPr>
        <w:tc>
          <w:tcPr>
            <w:tcW w:w="900" w:type="dxa"/>
          </w:tcPr>
          <w:p w:rsidR="00F57CD1" w:rsidRDefault="00F57CD1" w:rsidP="00F57CD1">
            <w:pPr>
              <w:ind w:firstLine="0"/>
            </w:pPr>
            <w:r>
              <w:t>16</w:t>
            </w:r>
          </w:p>
        </w:tc>
        <w:tc>
          <w:tcPr>
            <w:tcW w:w="2546" w:type="dxa"/>
          </w:tcPr>
          <w:p w:rsidR="00F57CD1" w:rsidRDefault="00F57CD1" w:rsidP="00F57CD1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Перевод в десятичную дробь</w:t>
            </w:r>
          </w:p>
        </w:tc>
        <w:tc>
          <w:tcPr>
            <w:tcW w:w="1765" w:type="dxa"/>
          </w:tcPr>
          <w:p w:rsidR="00F57CD1" w:rsidRPr="00C25F3B" w:rsidRDefault="00000000" w:rsidP="00F57CD1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:rsidR="00F57CD1" w:rsidRPr="00F75371" w:rsidRDefault="00F57CD1" w:rsidP="00F57CD1">
            <w:pPr>
              <w:ind w:firstLine="0"/>
              <w:jc w:val="center"/>
            </w:pPr>
            <w:r>
              <w:t>0.6666…</w:t>
            </w:r>
          </w:p>
        </w:tc>
        <w:tc>
          <w:tcPr>
            <w:tcW w:w="1134" w:type="dxa"/>
          </w:tcPr>
          <w:p w:rsidR="00F57CD1" w:rsidRPr="00F75371" w:rsidRDefault="00F57CD1" w:rsidP="00F57CD1">
            <w:pPr>
              <w:ind w:firstLine="0"/>
              <w:jc w:val="center"/>
            </w:pPr>
            <w:r>
              <w:t>0.6666…</w:t>
            </w:r>
          </w:p>
        </w:tc>
        <w:tc>
          <w:tcPr>
            <w:tcW w:w="2443" w:type="dxa"/>
          </w:tcPr>
          <w:p w:rsidR="00F57CD1" w:rsidRPr="00C25F3B" w:rsidRDefault="00F57CD1" w:rsidP="00F57CD1">
            <w:pPr>
              <w:ind w:firstLine="0"/>
            </w:pPr>
            <w:r>
              <w:rPr>
                <w:sz w:val="24"/>
                <w:szCs w:val="24"/>
              </w:rPr>
              <w:t>Корректно.</w:t>
            </w:r>
          </w:p>
        </w:tc>
      </w:tr>
    </w:tbl>
    <w:p w:rsidR="001A12F2" w:rsidRDefault="001A12F2" w:rsidP="001A12F2">
      <w:pPr>
        <w:spacing w:after="160" w:line="259" w:lineRule="auto"/>
        <w:ind w:firstLine="0"/>
        <w:jc w:val="left"/>
        <w:rPr>
          <w:rStyle w:val="30"/>
        </w:rPr>
      </w:pPr>
    </w:p>
    <w:p w:rsidR="001A12F2" w:rsidRDefault="00B53137" w:rsidP="001A12F2">
      <w:pPr>
        <w:spacing w:after="160" w:line="259" w:lineRule="auto"/>
        <w:ind w:firstLine="0"/>
        <w:jc w:val="left"/>
        <w:rPr>
          <w:rStyle w:val="30"/>
          <w:b w:val="0"/>
          <w:bCs/>
          <w:i w:val="0"/>
          <w:iCs/>
        </w:rPr>
      </w:pPr>
      <w:r>
        <w:rPr>
          <w:rStyle w:val="30"/>
          <w:b w:val="0"/>
          <w:bCs/>
          <w:i w:val="0"/>
          <w:iCs/>
        </w:rPr>
        <w:t>Вывод: Большая часть модуля работает корректно. При введении дроби с целым числом равным нулю, невозможно задать отрицательную дробь. Есть недочёты с сокращением дроби после операций над ними.</w:t>
      </w:r>
    </w:p>
    <w:p w:rsidR="00981647" w:rsidRDefault="00981647" w:rsidP="001A12F2">
      <w:pPr>
        <w:spacing w:after="160" w:line="259" w:lineRule="auto"/>
        <w:ind w:firstLine="0"/>
        <w:jc w:val="left"/>
        <w:rPr>
          <w:rStyle w:val="30"/>
          <w:b w:val="0"/>
          <w:bCs/>
          <w:i w:val="0"/>
          <w:iCs/>
        </w:rPr>
      </w:pPr>
    </w:p>
    <w:p w:rsidR="00981647" w:rsidRPr="00B53137" w:rsidRDefault="00981647" w:rsidP="001A12F2">
      <w:pPr>
        <w:spacing w:after="160" w:line="259" w:lineRule="auto"/>
        <w:ind w:firstLine="0"/>
        <w:jc w:val="left"/>
        <w:rPr>
          <w:rStyle w:val="30"/>
          <w:b w:val="0"/>
          <w:bCs/>
          <w:i w:val="0"/>
          <w:iCs/>
        </w:rPr>
      </w:pPr>
    </w:p>
    <w:p w:rsidR="00981647" w:rsidRDefault="00981647" w:rsidP="00981647">
      <w:pPr>
        <w:spacing w:after="160" w:line="256" w:lineRule="auto"/>
        <w:ind w:firstLine="0"/>
        <w:jc w:val="left"/>
      </w:pPr>
      <w:r>
        <w:rPr>
          <w:rStyle w:val="30"/>
        </w:rPr>
        <w:t>Модуль “Калькулятор формул комбинаторики”</w:t>
      </w:r>
      <w:r>
        <w:t xml:space="preserve"> - протестировал студент учебной группы о-22ПРИ2-рпс-б</w:t>
      </w:r>
      <w:r w:rsidR="00296B0F">
        <w:t xml:space="preserve"> Морозов Т.Д</w:t>
      </w:r>
      <w:r>
        <w:t xml:space="preserve">. </w:t>
      </w:r>
    </w:p>
    <w:p w:rsidR="00981647" w:rsidRDefault="00981647" w:rsidP="00981647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43"/>
        <w:gridCol w:w="2365"/>
        <w:gridCol w:w="1266"/>
        <w:gridCol w:w="1687"/>
        <w:gridCol w:w="1937"/>
        <w:gridCol w:w="1530"/>
      </w:tblGrid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pStyle w:val="2"/>
            </w:pPr>
            <w:r>
              <w:lastRenderedPageBreak/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pStyle w:val="2"/>
            </w:pPr>
            <w:r>
              <w:t>Входные данные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pStyle w:val="2"/>
            </w:pPr>
            <w:r>
              <w:t>Ожидаемый результат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pStyle w:val="2"/>
            </w:pPr>
            <w:r>
              <w:t>Полученный результат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Запуск блока калькулятор формул комбинаторики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Запуск .</w:t>
            </w:r>
            <w:proofErr w:type="spellStart"/>
            <w:r w:rsidRPr="00981647">
              <w:rPr>
                <w:sz w:val="24"/>
                <w:szCs w:val="24"/>
                <w:lang w:val="en-US"/>
              </w:rPr>
              <w:t>sln</w:t>
            </w:r>
            <w:proofErr w:type="spellEnd"/>
            <w:r w:rsidRPr="00981647">
              <w:rPr>
                <w:sz w:val="24"/>
                <w:szCs w:val="24"/>
              </w:rPr>
              <w:t xml:space="preserve"> проекта в </w:t>
            </w:r>
            <w:r w:rsidRPr="00981647">
              <w:rPr>
                <w:sz w:val="24"/>
                <w:szCs w:val="24"/>
                <w:lang w:val="en-US"/>
              </w:rPr>
              <w:t>Visual Studio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запустится без ошибок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запустилась без ошибок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Корректно.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Решение задач на размещение с повторениями: 1) Проверка на правильность решения задачи.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8. 5.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32768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32768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Корректно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2)Проверка входных данных (буквы)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Л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 xml:space="preserve">Зацикливание программы и постоянный вывод </w:t>
            </w:r>
            <w:proofErr w:type="gramStart"/>
            <w:r w:rsidRPr="00981647">
              <w:rPr>
                <w:sz w:val="24"/>
                <w:szCs w:val="24"/>
              </w:rPr>
              <w:t>фразы :</w:t>
            </w:r>
            <w:proofErr w:type="gramEnd"/>
            <w:r w:rsidRPr="00981647">
              <w:rPr>
                <w:sz w:val="24"/>
                <w:szCs w:val="24"/>
              </w:rPr>
              <w:t xml:space="preserve"> Введите общее число всех равновозможных, элементарных исходов(n, n &gt; 1):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Некорректно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3)Проверка входных данных (отрицательные числа).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-1,-2.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попросила пользователя ввести данные еще раз.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Корректно.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 xml:space="preserve">4)Проверка при вводе выполнения </w:t>
            </w:r>
            <w:proofErr w:type="gramStart"/>
            <w:r w:rsidRPr="00981647">
              <w:rPr>
                <w:sz w:val="24"/>
                <w:szCs w:val="24"/>
              </w:rPr>
              <w:t xml:space="preserve">условия  </w:t>
            </w:r>
            <w:r w:rsidRPr="00981647">
              <w:rPr>
                <w:sz w:val="24"/>
                <w:szCs w:val="24"/>
                <w:lang w:val="en-US"/>
              </w:rPr>
              <w:t>m</w:t>
            </w:r>
            <w:proofErr w:type="gramEnd"/>
            <w:r w:rsidRPr="00981647">
              <w:rPr>
                <w:sz w:val="24"/>
                <w:szCs w:val="24"/>
              </w:rPr>
              <w:t>&lt;</w:t>
            </w:r>
            <w:r w:rsidRPr="00981647">
              <w:rPr>
                <w:sz w:val="24"/>
                <w:szCs w:val="24"/>
                <w:lang w:val="en-US"/>
              </w:rPr>
              <w:t>n</w:t>
            </w:r>
            <w:r w:rsidRPr="00981647">
              <w:rPr>
                <w:sz w:val="24"/>
                <w:szCs w:val="24"/>
              </w:rPr>
              <w:t>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2,3.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попросила пользователя ввести данные еще раз.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Корректно.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Решение задач на размещение без повторений: 1) Проверка на правильность решения задачи.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8. 5.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6720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6720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Корректно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2)Проверка входных данных (буквы)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Л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 xml:space="preserve">Зацикливание программы и постоянный вывод </w:t>
            </w:r>
            <w:proofErr w:type="gramStart"/>
            <w:r w:rsidRPr="00981647">
              <w:rPr>
                <w:sz w:val="24"/>
                <w:szCs w:val="24"/>
              </w:rPr>
              <w:t>фразы :</w:t>
            </w:r>
            <w:proofErr w:type="gramEnd"/>
            <w:r w:rsidRPr="00981647">
              <w:rPr>
                <w:sz w:val="24"/>
                <w:szCs w:val="24"/>
              </w:rPr>
              <w:t xml:space="preserve"> Введите общее число всех равновозможных, элементарных исходов(n, n &gt; 1):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Некорректно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3)Проверка входных данных (отрицательные числа).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-1,-2.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попросила пользователя ввести данные еще раз.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Корректно.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 xml:space="preserve">4)Проверка при вводе выполнения </w:t>
            </w:r>
            <w:proofErr w:type="gramStart"/>
            <w:r w:rsidRPr="00981647">
              <w:rPr>
                <w:sz w:val="24"/>
                <w:szCs w:val="24"/>
              </w:rPr>
              <w:t xml:space="preserve">условия  </w:t>
            </w:r>
            <w:r w:rsidRPr="00981647">
              <w:rPr>
                <w:sz w:val="24"/>
                <w:szCs w:val="24"/>
                <w:lang w:val="en-US"/>
              </w:rPr>
              <w:t>m</w:t>
            </w:r>
            <w:proofErr w:type="gramEnd"/>
            <w:r w:rsidRPr="00981647">
              <w:rPr>
                <w:sz w:val="24"/>
                <w:szCs w:val="24"/>
              </w:rPr>
              <w:t>&lt;</w:t>
            </w:r>
            <w:r w:rsidRPr="00981647">
              <w:rPr>
                <w:sz w:val="24"/>
                <w:szCs w:val="24"/>
                <w:lang w:val="en-US"/>
              </w:rPr>
              <w:t>n</w:t>
            </w:r>
            <w:r w:rsidRPr="00981647">
              <w:rPr>
                <w:sz w:val="24"/>
                <w:szCs w:val="24"/>
              </w:rPr>
              <w:t>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2,3.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попросила пользователя ввести данные еще раз.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  <w:lang w:val="en-US"/>
              </w:rPr>
            </w:pPr>
            <w:r w:rsidRPr="00981647">
              <w:rPr>
                <w:sz w:val="24"/>
                <w:szCs w:val="24"/>
              </w:rPr>
              <w:t>Корректно.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Решение задач на сочетание с повторениями: 1) Проверка на правильность решения задачи.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10.3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220</w:t>
            </w:r>
          </w:p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220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Корректно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</w:pPr>
            <w:r>
              <w:t>11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2)Проверка входных данных (буквы)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Л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 xml:space="preserve">Зацикливание программы и постоянный вывод </w:t>
            </w:r>
            <w:proofErr w:type="gramStart"/>
            <w:r w:rsidRPr="00981647">
              <w:rPr>
                <w:sz w:val="24"/>
                <w:szCs w:val="24"/>
              </w:rPr>
              <w:t>фразы :</w:t>
            </w:r>
            <w:proofErr w:type="gramEnd"/>
            <w:r w:rsidRPr="00981647">
              <w:rPr>
                <w:sz w:val="24"/>
                <w:szCs w:val="24"/>
              </w:rPr>
              <w:t xml:space="preserve"> Введите общее число всех равновозможных, элементарных исходов(n, n &gt; 1):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Некорректно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</w:pPr>
            <w:r>
              <w:t>12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3)Проверка входных данных (отрицательные числа).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-1,-2.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попросила пользователя ввести данные еще раз.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Корректно.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</w:pPr>
            <w:r>
              <w:t>13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 xml:space="preserve">4)Проверка при вводе выполнения </w:t>
            </w:r>
            <w:proofErr w:type="gramStart"/>
            <w:r w:rsidRPr="00981647">
              <w:rPr>
                <w:sz w:val="24"/>
                <w:szCs w:val="24"/>
              </w:rPr>
              <w:t xml:space="preserve">условия  </w:t>
            </w:r>
            <w:r w:rsidRPr="00981647">
              <w:rPr>
                <w:sz w:val="24"/>
                <w:szCs w:val="24"/>
                <w:lang w:val="en-US"/>
              </w:rPr>
              <w:t>m</w:t>
            </w:r>
            <w:proofErr w:type="gramEnd"/>
            <w:r w:rsidRPr="00981647">
              <w:rPr>
                <w:sz w:val="24"/>
                <w:szCs w:val="24"/>
              </w:rPr>
              <w:t>&lt;</w:t>
            </w:r>
            <w:r w:rsidRPr="00981647">
              <w:rPr>
                <w:sz w:val="24"/>
                <w:szCs w:val="24"/>
                <w:lang w:val="en-US"/>
              </w:rPr>
              <w:t>n</w:t>
            </w:r>
            <w:r w:rsidRPr="00981647">
              <w:rPr>
                <w:sz w:val="24"/>
                <w:szCs w:val="24"/>
              </w:rPr>
              <w:t>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2,3.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попросила пользователя ввести данные еще раз.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Корректно.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</w:pPr>
            <w:r>
              <w:t>14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Решение задач на сочетание без повторений: 1) Проверка на правильность решения задачи.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12, 3.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220</w:t>
            </w:r>
          </w:p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220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Корректно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</w:pPr>
            <w:r>
              <w:t>15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2)Проверка входных данных (буквы)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Л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 xml:space="preserve">Зацикливание программы и постоянный вывод </w:t>
            </w:r>
            <w:proofErr w:type="gramStart"/>
            <w:r w:rsidRPr="00981647">
              <w:rPr>
                <w:sz w:val="24"/>
                <w:szCs w:val="24"/>
              </w:rPr>
              <w:t>фразы :</w:t>
            </w:r>
            <w:proofErr w:type="gramEnd"/>
            <w:r w:rsidRPr="00981647">
              <w:rPr>
                <w:sz w:val="24"/>
                <w:szCs w:val="24"/>
              </w:rPr>
              <w:t xml:space="preserve"> Введите общее число всех равновозможных, элементарных исходов(n, n &gt; 1):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Некорректно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</w:pPr>
            <w:r>
              <w:lastRenderedPageBreak/>
              <w:t>16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3)Проверка входных данных (отрицательные числа).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-1,-2.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попросила пользователя ввести данные еще раз.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Корректно.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</w:pPr>
            <w:r>
              <w:t>17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 xml:space="preserve">4)Проверка при вводе выполнения </w:t>
            </w:r>
            <w:proofErr w:type="gramStart"/>
            <w:r w:rsidRPr="00981647">
              <w:rPr>
                <w:sz w:val="24"/>
                <w:szCs w:val="24"/>
              </w:rPr>
              <w:t xml:space="preserve">условия  </w:t>
            </w:r>
            <w:r w:rsidRPr="00981647">
              <w:rPr>
                <w:sz w:val="24"/>
                <w:szCs w:val="24"/>
                <w:lang w:val="en-US"/>
              </w:rPr>
              <w:t>m</w:t>
            </w:r>
            <w:proofErr w:type="gramEnd"/>
            <w:r w:rsidRPr="00981647">
              <w:rPr>
                <w:sz w:val="24"/>
                <w:szCs w:val="24"/>
              </w:rPr>
              <w:t>&lt;</w:t>
            </w:r>
            <w:r w:rsidRPr="00981647">
              <w:rPr>
                <w:sz w:val="24"/>
                <w:szCs w:val="24"/>
                <w:lang w:val="en-US"/>
              </w:rPr>
              <w:t>n</w:t>
            </w:r>
            <w:r w:rsidRPr="00981647">
              <w:rPr>
                <w:sz w:val="24"/>
                <w:szCs w:val="24"/>
              </w:rPr>
              <w:t>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2,3.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попросила пользователя ввести данные еще раз.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Корректно.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</w:pPr>
            <w:r>
              <w:t>18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Решение задач на сочетание без повторений: 1) Проверка на правильность решения задачи.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5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120</w:t>
            </w:r>
          </w:p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120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Корректно</w:t>
            </w:r>
          </w:p>
        </w:tc>
      </w:tr>
      <w:tr w:rsidR="00981647" w:rsidTr="00981647"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</w:pPr>
            <w:r>
              <w:t>19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2)Проверка входных данных (буквы)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Л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 xml:space="preserve">Зацикливание программы и постоянный вывод </w:t>
            </w:r>
            <w:proofErr w:type="gramStart"/>
            <w:r w:rsidRPr="00981647">
              <w:rPr>
                <w:sz w:val="24"/>
                <w:szCs w:val="24"/>
              </w:rPr>
              <w:t>фразы :</w:t>
            </w:r>
            <w:proofErr w:type="gramEnd"/>
            <w:r w:rsidRPr="00981647">
              <w:rPr>
                <w:sz w:val="24"/>
                <w:szCs w:val="24"/>
              </w:rPr>
              <w:t xml:space="preserve"> Выберите формулу:</w:t>
            </w:r>
          </w:p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1. Размещение с повторением</w:t>
            </w:r>
          </w:p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 xml:space="preserve">2. Размещение </w:t>
            </w:r>
            <w:proofErr w:type="gramStart"/>
            <w:r w:rsidRPr="00981647">
              <w:rPr>
                <w:sz w:val="24"/>
                <w:szCs w:val="24"/>
              </w:rPr>
              <w:t>без повторением</w:t>
            </w:r>
            <w:proofErr w:type="gramEnd"/>
          </w:p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3. Сочетание с повторением</w:t>
            </w:r>
          </w:p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 xml:space="preserve">4. Сочетание </w:t>
            </w:r>
            <w:proofErr w:type="gramStart"/>
            <w:r w:rsidRPr="00981647">
              <w:rPr>
                <w:sz w:val="24"/>
                <w:szCs w:val="24"/>
              </w:rPr>
              <w:t>без повторением</w:t>
            </w:r>
            <w:proofErr w:type="gramEnd"/>
          </w:p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5. Перестановка</w:t>
            </w:r>
          </w:p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Введите общее количество объектов(n): Ответ: 1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Некорректно</w:t>
            </w:r>
          </w:p>
        </w:tc>
      </w:tr>
      <w:tr w:rsidR="00981647" w:rsidTr="00981647">
        <w:trPr>
          <w:trHeight w:val="2684"/>
        </w:trPr>
        <w:tc>
          <w:tcPr>
            <w:tcW w:w="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Default="00981647">
            <w:pPr>
              <w:ind w:firstLine="0"/>
            </w:pPr>
            <w:r>
              <w:t>20</w:t>
            </w:r>
          </w:p>
        </w:tc>
        <w:tc>
          <w:tcPr>
            <w:tcW w:w="2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3)Проверка входных данных (отрицательные числа).</w:t>
            </w:r>
          </w:p>
        </w:tc>
        <w:tc>
          <w:tcPr>
            <w:tcW w:w="12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-12</w:t>
            </w:r>
          </w:p>
        </w:tc>
        <w:tc>
          <w:tcPr>
            <w:tcW w:w="16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Программа попросит пользователя ввести данные еще раз.</w:t>
            </w:r>
          </w:p>
        </w:tc>
        <w:tc>
          <w:tcPr>
            <w:tcW w:w="21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1647" w:rsidRPr="00981647" w:rsidRDefault="00981647">
            <w:pPr>
              <w:ind w:firstLine="0"/>
              <w:rPr>
                <w:sz w:val="24"/>
                <w:szCs w:val="24"/>
              </w:rPr>
            </w:pPr>
            <w:r w:rsidRPr="00981647">
              <w:rPr>
                <w:sz w:val="24"/>
                <w:szCs w:val="24"/>
              </w:rPr>
              <w:t>Некорректно.</w:t>
            </w:r>
          </w:p>
        </w:tc>
      </w:tr>
    </w:tbl>
    <w:p w:rsidR="004C05A4" w:rsidRDefault="004C05A4" w:rsidP="004C05A4"/>
    <w:p w:rsidR="001A12F2" w:rsidRDefault="00C71A8B" w:rsidP="00C71A8B">
      <w:pPr>
        <w:ind w:firstLine="0"/>
        <w:rPr>
          <w:rStyle w:val="30"/>
        </w:rPr>
      </w:pPr>
      <w:r>
        <w:rPr>
          <w:rStyle w:val="30"/>
        </w:rPr>
        <w:tab/>
      </w:r>
    </w:p>
    <w:p w:rsidR="004C05A4" w:rsidRPr="00B53137" w:rsidRDefault="004C05A4" w:rsidP="004C05A4">
      <w:r w:rsidRPr="004C05A4">
        <w:rPr>
          <w:rStyle w:val="30"/>
        </w:rPr>
        <w:t>Модуль “</w:t>
      </w:r>
      <w:r>
        <w:rPr>
          <w:rStyle w:val="30"/>
        </w:rPr>
        <w:t>Теория вероятности и мат. статистика</w:t>
      </w:r>
      <w:r w:rsidRPr="004C05A4">
        <w:rPr>
          <w:rStyle w:val="30"/>
        </w:rPr>
        <w:t>”</w:t>
      </w:r>
      <w:r>
        <w:t xml:space="preserve"> -</w:t>
      </w:r>
      <w:r w:rsidRPr="00C403E8">
        <w:t xml:space="preserve"> </w:t>
      </w:r>
      <w:r>
        <w:t>протестировал студент учебной группы о-22ПРИ2-рпс-б.</w:t>
      </w:r>
      <w:r w:rsidR="00B53137">
        <w:t xml:space="preserve"> Журов Е. Д.</w:t>
      </w:r>
    </w:p>
    <w:p w:rsidR="004C05A4" w:rsidRDefault="004C05A4" w:rsidP="004C05A4"/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880"/>
        <w:gridCol w:w="2493"/>
        <w:gridCol w:w="1980"/>
        <w:gridCol w:w="1559"/>
        <w:gridCol w:w="1552"/>
        <w:gridCol w:w="1390"/>
      </w:tblGrid>
      <w:tr w:rsidR="004C05A4" w:rsidTr="00B53137">
        <w:tc>
          <w:tcPr>
            <w:tcW w:w="880" w:type="dxa"/>
          </w:tcPr>
          <w:p w:rsidR="004C05A4" w:rsidRPr="007B4AD9" w:rsidRDefault="004C05A4" w:rsidP="00050002">
            <w:pPr>
              <w:pStyle w:val="2"/>
            </w:pPr>
            <w:r>
              <w:lastRenderedPageBreak/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93" w:type="dxa"/>
          </w:tcPr>
          <w:p w:rsidR="004C05A4" w:rsidRDefault="004C05A4" w:rsidP="00050002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980" w:type="dxa"/>
          </w:tcPr>
          <w:p w:rsidR="004C05A4" w:rsidRPr="009D51AD" w:rsidRDefault="004C05A4" w:rsidP="00050002">
            <w:pPr>
              <w:pStyle w:val="2"/>
            </w:pPr>
            <w:r>
              <w:t>Входные данные</w:t>
            </w:r>
          </w:p>
        </w:tc>
        <w:tc>
          <w:tcPr>
            <w:tcW w:w="1559" w:type="dxa"/>
          </w:tcPr>
          <w:p w:rsidR="004C05A4" w:rsidRDefault="004C05A4" w:rsidP="00050002">
            <w:pPr>
              <w:pStyle w:val="2"/>
            </w:pPr>
            <w:r>
              <w:t>Ожидаемый результат</w:t>
            </w:r>
          </w:p>
        </w:tc>
        <w:tc>
          <w:tcPr>
            <w:tcW w:w="1552" w:type="dxa"/>
          </w:tcPr>
          <w:p w:rsidR="004C05A4" w:rsidRDefault="004C05A4" w:rsidP="00050002">
            <w:pPr>
              <w:pStyle w:val="2"/>
            </w:pPr>
            <w:r>
              <w:t>Полученный результат</w:t>
            </w:r>
          </w:p>
        </w:tc>
        <w:tc>
          <w:tcPr>
            <w:tcW w:w="1390" w:type="dxa"/>
          </w:tcPr>
          <w:p w:rsidR="004C05A4" w:rsidRPr="009D51AD" w:rsidRDefault="004C05A4" w:rsidP="00050002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4C05A4" w:rsidTr="00B53137">
        <w:tc>
          <w:tcPr>
            <w:tcW w:w="880" w:type="dxa"/>
          </w:tcPr>
          <w:p w:rsidR="004C05A4" w:rsidRPr="009D51AD" w:rsidRDefault="004C05A4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93" w:type="dxa"/>
          </w:tcPr>
          <w:p w:rsidR="004C05A4" w:rsidRPr="00B53137" w:rsidRDefault="00B53137" w:rsidP="00050002">
            <w:pPr>
              <w:ind w:firstLine="0"/>
              <w:rPr>
                <w:lang w:val="en-US"/>
              </w:rPr>
            </w:pPr>
            <w:r>
              <w:t xml:space="preserve">Вероятность </w:t>
            </w:r>
            <w:r>
              <w:rPr>
                <w:lang w:val="en-US"/>
              </w:rPr>
              <w:t>m/n</w:t>
            </w:r>
          </w:p>
        </w:tc>
        <w:tc>
          <w:tcPr>
            <w:tcW w:w="1980" w:type="dxa"/>
          </w:tcPr>
          <w:p w:rsidR="004C05A4" w:rsidRPr="00B53137" w:rsidRDefault="00B53137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m=4, n=5</w:t>
            </w:r>
          </w:p>
        </w:tc>
        <w:tc>
          <w:tcPr>
            <w:tcW w:w="1559" w:type="dxa"/>
          </w:tcPr>
          <w:p w:rsidR="004C05A4" w:rsidRPr="00B53137" w:rsidRDefault="00B53137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552" w:type="dxa"/>
          </w:tcPr>
          <w:p w:rsidR="004C05A4" w:rsidRPr="00B53137" w:rsidRDefault="00B53137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0,800</w:t>
            </w:r>
          </w:p>
        </w:tc>
        <w:tc>
          <w:tcPr>
            <w:tcW w:w="1390" w:type="dxa"/>
          </w:tcPr>
          <w:p w:rsidR="004C05A4" w:rsidRPr="00BC16D9" w:rsidRDefault="00B53137" w:rsidP="00050002">
            <w:pPr>
              <w:ind w:firstLine="0"/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4C05A4" w:rsidTr="00B53137">
        <w:tc>
          <w:tcPr>
            <w:tcW w:w="880" w:type="dxa"/>
          </w:tcPr>
          <w:p w:rsidR="004C05A4" w:rsidRPr="009D51AD" w:rsidRDefault="004C05A4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93" w:type="dxa"/>
          </w:tcPr>
          <w:p w:rsidR="004C05A4" w:rsidRDefault="00B53137" w:rsidP="00050002">
            <w:pPr>
              <w:ind w:firstLine="0"/>
            </w:pPr>
            <w:r>
              <w:t>Дисперсия</w:t>
            </w:r>
          </w:p>
        </w:tc>
        <w:tc>
          <w:tcPr>
            <w:tcW w:w="1980" w:type="dxa"/>
          </w:tcPr>
          <w:p w:rsidR="004C05A4" w:rsidRDefault="00B53137" w:rsidP="00050002">
            <w:pPr>
              <w:ind w:firstLine="0"/>
            </w:pPr>
            <w:r>
              <w:t>Кол-во величин:2</w:t>
            </w:r>
          </w:p>
          <w:p w:rsidR="00B53137" w:rsidRDefault="00B53137" w:rsidP="00050002">
            <w:pPr>
              <w:ind w:firstLine="0"/>
            </w:pPr>
            <w:r>
              <w:t>Случайные величины: 2, 3</w:t>
            </w:r>
          </w:p>
          <w:p w:rsidR="00B53137" w:rsidRPr="009920A4" w:rsidRDefault="00B53137" w:rsidP="00050002">
            <w:pPr>
              <w:ind w:firstLine="0"/>
            </w:pPr>
            <w:r>
              <w:t>Вероятность величин:</w:t>
            </w:r>
            <w:r w:rsidR="0026137B">
              <w:t xml:space="preserve"> </w:t>
            </w:r>
            <w:r>
              <w:t>0.3, 0,7</w:t>
            </w:r>
          </w:p>
        </w:tc>
        <w:tc>
          <w:tcPr>
            <w:tcW w:w="1559" w:type="dxa"/>
          </w:tcPr>
          <w:p w:rsidR="004C05A4" w:rsidRPr="00734B8A" w:rsidRDefault="0026137B" w:rsidP="00050002">
            <w:pPr>
              <w:ind w:firstLine="0"/>
            </w:pPr>
            <w:r>
              <w:t>0,21</w:t>
            </w:r>
          </w:p>
        </w:tc>
        <w:tc>
          <w:tcPr>
            <w:tcW w:w="1552" w:type="dxa"/>
          </w:tcPr>
          <w:p w:rsidR="004C05A4" w:rsidRDefault="0026137B" w:rsidP="00050002">
            <w:pPr>
              <w:ind w:firstLine="0"/>
            </w:pPr>
            <w:r>
              <w:t>0,21</w:t>
            </w:r>
          </w:p>
        </w:tc>
        <w:tc>
          <w:tcPr>
            <w:tcW w:w="1390" w:type="dxa"/>
          </w:tcPr>
          <w:p w:rsidR="004C05A4" w:rsidRDefault="0026137B" w:rsidP="00050002">
            <w:pPr>
              <w:ind w:firstLine="0"/>
            </w:pPr>
            <w:r>
              <w:rPr>
                <w:sz w:val="24"/>
                <w:szCs w:val="24"/>
              </w:rPr>
              <w:t>Корректно.</w:t>
            </w:r>
          </w:p>
        </w:tc>
      </w:tr>
      <w:tr w:rsidR="004C05A4" w:rsidTr="00B53137">
        <w:tc>
          <w:tcPr>
            <w:tcW w:w="880" w:type="dxa"/>
          </w:tcPr>
          <w:p w:rsidR="004C05A4" w:rsidRPr="009D51AD" w:rsidRDefault="004C05A4" w:rsidP="000500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3" w:type="dxa"/>
          </w:tcPr>
          <w:p w:rsidR="004C05A4" w:rsidRPr="008D7EFE" w:rsidRDefault="0026137B" w:rsidP="00050002">
            <w:pPr>
              <w:ind w:firstLine="0"/>
            </w:pPr>
            <w:r>
              <w:t>Мат. ожидание</w:t>
            </w:r>
          </w:p>
        </w:tc>
        <w:tc>
          <w:tcPr>
            <w:tcW w:w="1980" w:type="dxa"/>
          </w:tcPr>
          <w:p w:rsidR="0026137B" w:rsidRDefault="0026137B" w:rsidP="0026137B">
            <w:pPr>
              <w:ind w:firstLine="0"/>
            </w:pPr>
            <w:r>
              <w:t>Кол-во величин:2</w:t>
            </w:r>
          </w:p>
          <w:p w:rsidR="0026137B" w:rsidRDefault="0026137B" w:rsidP="0026137B">
            <w:pPr>
              <w:ind w:firstLine="0"/>
            </w:pPr>
            <w:r>
              <w:t>Случайные величины: 2, 3</w:t>
            </w:r>
          </w:p>
          <w:p w:rsidR="004C05A4" w:rsidRPr="008D7EFE" w:rsidRDefault="0026137B" w:rsidP="0026137B">
            <w:pPr>
              <w:ind w:firstLine="0"/>
            </w:pPr>
            <w:r>
              <w:t>Вероятность величин: 0.3, 0,7</w:t>
            </w:r>
          </w:p>
        </w:tc>
        <w:tc>
          <w:tcPr>
            <w:tcW w:w="1559" w:type="dxa"/>
          </w:tcPr>
          <w:p w:rsidR="004C05A4" w:rsidRPr="007F17ED" w:rsidRDefault="0026137B" w:rsidP="00050002">
            <w:pPr>
              <w:ind w:firstLine="0"/>
            </w:pPr>
            <w:r>
              <w:t>2,7</w:t>
            </w:r>
          </w:p>
        </w:tc>
        <w:tc>
          <w:tcPr>
            <w:tcW w:w="1552" w:type="dxa"/>
          </w:tcPr>
          <w:p w:rsidR="004C05A4" w:rsidRPr="007F17ED" w:rsidRDefault="0026137B" w:rsidP="00050002">
            <w:pPr>
              <w:ind w:firstLine="0"/>
            </w:pPr>
            <w:r>
              <w:t>2,7</w:t>
            </w:r>
          </w:p>
        </w:tc>
        <w:tc>
          <w:tcPr>
            <w:tcW w:w="1390" w:type="dxa"/>
          </w:tcPr>
          <w:p w:rsidR="004C05A4" w:rsidRDefault="0026137B" w:rsidP="00050002">
            <w:pPr>
              <w:ind w:firstLine="0"/>
            </w:pPr>
            <w:r>
              <w:rPr>
                <w:sz w:val="24"/>
                <w:szCs w:val="24"/>
              </w:rPr>
              <w:t>Корректно.</w:t>
            </w:r>
          </w:p>
        </w:tc>
      </w:tr>
    </w:tbl>
    <w:p w:rsidR="004C05A4" w:rsidRDefault="004C05A4" w:rsidP="004C05A4"/>
    <w:p w:rsidR="001A12F2" w:rsidRDefault="001A12F2" w:rsidP="004C05A4"/>
    <w:p w:rsidR="00C71A8B" w:rsidRDefault="00C71A8B" w:rsidP="00C71A8B">
      <w:r>
        <w:rPr>
          <w:rStyle w:val="30"/>
        </w:rPr>
        <w:t>Модуль “Калькулятор многочленов”</w:t>
      </w:r>
      <w:r>
        <w:t xml:space="preserve"> - протестировал студент учебной группы о-22ПРИ2-рпс-б Зайцев И. Н. </w:t>
      </w:r>
    </w:p>
    <w:p w:rsidR="00C71A8B" w:rsidRDefault="00C71A8B" w:rsidP="00C71A8B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59"/>
        <w:gridCol w:w="2420"/>
        <w:gridCol w:w="1293"/>
        <w:gridCol w:w="1725"/>
        <w:gridCol w:w="1803"/>
        <w:gridCol w:w="1528"/>
      </w:tblGrid>
      <w:tr w:rsidR="00C71A8B" w:rsidTr="00C71A8B"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pStyle w:val="2"/>
            </w:pPr>
            <w:r>
              <w:t>№ теста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pStyle w:val="2"/>
            </w:pPr>
            <w:r>
              <w:t>Функциональные требования</w:t>
            </w: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pStyle w:val="2"/>
            </w:pPr>
            <w:r>
              <w:t>Входные данные</w:t>
            </w:r>
          </w:p>
        </w:tc>
        <w:tc>
          <w:tcPr>
            <w:tcW w:w="18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pStyle w:val="2"/>
            </w:pPr>
            <w:r>
              <w:t>Ожидаемый результат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pStyle w:val="2"/>
            </w:pPr>
            <w:r>
              <w:t>Полученный результат</w:t>
            </w:r>
          </w:p>
        </w:tc>
        <w:tc>
          <w:tcPr>
            <w:tcW w:w="12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pStyle w:val="2"/>
              <w:rPr>
                <w:lang w:val="en-US"/>
              </w:rPr>
            </w:pPr>
            <w:r>
              <w:t>Вывод</w:t>
            </w:r>
          </w:p>
        </w:tc>
      </w:tr>
      <w:tr w:rsidR="00C71A8B" w:rsidTr="00C71A8B"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Модуль должен обеспечивать корректное сложение многочленов. Допустимо использование вещественных к-</w:t>
            </w:r>
            <w:proofErr w:type="spellStart"/>
            <w:r w:rsidRPr="00322016">
              <w:rPr>
                <w:sz w:val="24"/>
                <w:szCs w:val="24"/>
              </w:rPr>
              <w:t>нтов</w:t>
            </w:r>
            <w:proofErr w:type="spellEnd"/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2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1.1 0 0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2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1.1 1.5 0</w:t>
            </w:r>
          </w:p>
        </w:tc>
        <w:tc>
          <w:tcPr>
            <w:tcW w:w="18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2.2x^2 + 1.5x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2.2x^2 + 1.5x + 0</w:t>
            </w:r>
          </w:p>
        </w:tc>
        <w:tc>
          <w:tcPr>
            <w:tcW w:w="12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Программа работает корректно</w:t>
            </w:r>
          </w:p>
        </w:tc>
      </w:tr>
      <w:tr w:rsidR="00C71A8B" w:rsidTr="00C71A8B"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Модуль должен обеспечивать корректное вычитание многочленов. Допустимо использование вещественных к-</w:t>
            </w:r>
            <w:proofErr w:type="spellStart"/>
            <w:r w:rsidRPr="00322016">
              <w:rPr>
                <w:sz w:val="24"/>
                <w:szCs w:val="24"/>
              </w:rPr>
              <w:t>нтов</w:t>
            </w:r>
            <w:proofErr w:type="spellEnd"/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2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1.1 0 0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2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  <w:lang w:val="en-US"/>
              </w:rPr>
              <w:t>1.1 1.5 0</w:t>
            </w:r>
          </w:p>
        </w:tc>
        <w:tc>
          <w:tcPr>
            <w:tcW w:w="18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-1.5x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(-1.5x) + 0</w:t>
            </w:r>
          </w:p>
        </w:tc>
        <w:tc>
          <w:tcPr>
            <w:tcW w:w="12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Программа работает корректно</w:t>
            </w:r>
          </w:p>
        </w:tc>
      </w:tr>
      <w:tr w:rsidR="00C71A8B" w:rsidTr="00C71A8B"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 xml:space="preserve">Модуль должен обеспечивать корректное </w:t>
            </w:r>
            <w:r w:rsidRPr="00322016">
              <w:rPr>
                <w:sz w:val="24"/>
                <w:szCs w:val="24"/>
              </w:rPr>
              <w:lastRenderedPageBreak/>
              <w:t>умножение многочлена на число. Допустимо использование вещественных к-</w:t>
            </w:r>
            <w:proofErr w:type="spellStart"/>
            <w:r w:rsidRPr="00322016">
              <w:rPr>
                <w:sz w:val="24"/>
                <w:szCs w:val="24"/>
              </w:rPr>
              <w:t>нтов</w:t>
            </w:r>
            <w:proofErr w:type="spellEnd"/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lastRenderedPageBreak/>
              <w:t>2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2 0 3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6x^2 + 9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6x^2 + 9</w:t>
            </w:r>
          </w:p>
        </w:tc>
        <w:tc>
          <w:tcPr>
            <w:tcW w:w="12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Программа работает корректно</w:t>
            </w:r>
          </w:p>
        </w:tc>
      </w:tr>
      <w:tr w:rsidR="00C71A8B" w:rsidTr="00C71A8B"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Модуль должен обеспечивать корректное умножение многочленов. Допустимо использование вещественных к-</w:t>
            </w:r>
            <w:proofErr w:type="spellStart"/>
            <w:r w:rsidRPr="00322016">
              <w:rPr>
                <w:sz w:val="24"/>
                <w:szCs w:val="24"/>
              </w:rPr>
              <w:t>нтов</w:t>
            </w:r>
            <w:proofErr w:type="spellEnd"/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2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2 0 3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3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</w:rPr>
              <w:t>2 2 3</w:t>
            </w:r>
            <w:r w:rsidRPr="00322016">
              <w:rPr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8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4x^5 + 4x^4 + 12x^3 + 6x^2 + 9x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4x^5 + 4x^4 + 12x^3 + 6x^2 + 9x + 0</w:t>
            </w:r>
          </w:p>
        </w:tc>
        <w:tc>
          <w:tcPr>
            <w:tcW w:w="12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Программа работает корректно</w:t>
            </w:r>
          </w:p>
        </w:tc>
      </w:tr>
      <w:tr w:rsidR="00C71A8B" w:rsidTr="00C71A8B"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Модуль должен обеспечивать корректное вычисление производной многочленов. Допустимо использование вещественных к-</w:t>
            </w:r>
            <w:proofErr w:type="spellStart"/>
            <w:r w:rsidRPr="00322016">
              <w:rPr>
                <w:sz w:val="24"/>
                <w:szCs w:val="24"/>
              </w:rPr>
              <w:t>нтов</w:t>
            </w:r>
            <w:proofErr w:type="spellEnd"/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7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2 2 3 4 5 6 1 2</w:t>
            </w:r>
          </w:p>
        </w:tc>
        <w:tc>
          <w:tcPr>
            <w:tcW w:w="18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14x^6 + 12x^5 + 15x^4 + 16x^3 + 15x^2 + 12x + 1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14x^6 + 12x^5 + 15x^4 + 16x^3 + 15x^2 + 12x + 1</w:t>
            </w:r>
          </w:p>
        </w:tc>
        <w:tc>
          <w:tcPr>
            <w:tcW w:w="12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Программа работает корректно</w:t>
            </w:r>
          </w:p>
        </w:tc>
      </w:tr>
      <w:tr w:rsidR="00C71A8B" w:rsidTr="00C71A8B"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Модуль должен обеспечивать корректное деление многочленов. Допустимо использование вещественных к-</w:t>
            </w:r>
            <w:proofErr w:type="spellStart"/>
            <w:r w:rsidRPr="00322016">
              <w:rPr>
                <w:sz w:val="24"/>
                <w:szCs w:val="24"/>
              </w:rPr>
              <w:t>нтов</w:t>
            </w:r>
            <w:proofErr w:type="spellEnd"/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2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 xml:space="preserve">2 </w:t>
            </w:r>
            <w:r w:rsidRPr="00322016">
              <w:rPr>
                <w:sz w:val="24"/>
                <w:szCs w:val="24"/>
              </w:rPr>
              <w:t>2</w:t>
            </w:r>
            <w:r w:rsidRPr="00322016">
              <w:rPr>
                <w:sz w:val="24"/>
                <w:szCs w:val="24"/>
                <w:lang w:val="en-US"/>
              </w:rPr>
              <w:t xml:space="preserve"> 0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1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  <w:lang w:val="en-US"/>
              </w:rPr>
              <w:t xml:space="preserve">2 </w:t>
            </w:r>
            <w:r w:rsidRPr="00322016"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x + 1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Программа работает некорректно</w:t>
            </w:r>
          </w:p>
        </w:tc>
      </w:tr>
      <w:tr w:rsidR="00C71A8B" w:rsidTr="00C71A8B"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Степень многочленов должна быть достаточно велика (до 100)</w:t>
            </w: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8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Всё работает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Программа требует степени, не превышающей 10</w:t>
            </w:r>
          </w:p>
        </w:tc>
        <w:tc>
          <w:tcPr>
            <w:tcW w:w="12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Программа работает, но её возможности не так уж и велики</w:t>
            </w:r>
          </w:p>
        </w:tc>
      </w:tr>
      <w:tr w:rsidR="00C71A8B" w:rsidTr="00C71A8B"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Программа должна игнорировать ввод букв и символов (кроме точки в вещественном числе) или должна сообщать об ошибке</w:t>
            </w: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22016">
              <w:rPr>
                <w:sz w:val="24"/>
                <w:szCs w:val="24"/>
                <w:lang w:val="en-US"/>
              </w:rPr>
              <w:t>ws</w:t>
            </w:r>
            <w:proofErr w:type="spellEnd"/>
          </w:p>
        </w:tc>
        <w:tc>
          <w:tcPr>
            <w:tcW w:w="18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Повторный запрос ввода, возможно сообщение об ошибке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Ошибка ввода.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Введите число (1 - 6), чтобы выбрать режим.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Нажмите 0, чтобы выйти из модуля калькулятора многочленов.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</w:p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 xml:space="preserve">Выводится бесконечное число раз, что делает невозможным дальнейшее </w:t>
            </w:r>
            <w:r w:rsidRPr="00322016">
              <w:rPr>
                <w:sz w:val="24"/>
                <w:szCs w:val="24"/>
              </w:rPr>
              <w:lastRenderedPageBreak/>
              <w:t>использование программы</w:t>
            </w:r>
          </w:p>
        </w:tc>
        <w:tc>
          <w:tcPr>
            <w:tcW w:w="12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lastRenderedPageBreak/>
              <w:t>Программа работает некорректно</w:t>
            </w:r>
          </w:p>
        </w:tc>
      </w:tr>
      <w:tr w:rsidR="00C71A8B" w:rsidTr="00C71A8B">
        <w:tc>
          <w:tcPr>
            <w:tcW w:w="8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Default="00C71A8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</w:rPr>
              <w:t>При вводе количества значений, превышающих требуемое, лишние значения должны удаляться из потока ввода и игнорироваться</w:t>
            </w:r>
          </w:p>
        </w:tc>
        <w:tc>
          <w:tcPr>
            <w:tcW w:w="1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2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2 2 3 2</w:t>
            </w:r>
          </w:p>
        </w:tc>
        <w:tc>
          <w:tcPr>
            <w:tcW w:w="18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2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  <w:lang w:val="en-US"/>
              </w:rPr>
              <w:t>2 2 3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2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  <w:lang w:val="en-US"/>
              </w:rPr>
              <w:t>2 2 3</w:t>
            </w:r>
          </w:p>
          <w:p w:rsidR="00C71A8B" w:rsidRPr="00322016" w:rsidRDefault="00C71A8B">
            <w:pPr>
              <w:ind w:firstLine="0"/>
              <w:rPr>
                <w:sz w:val="24"/>
                <w:szCs w:val="24"/>
              </w:rPr>
            </w:pPr>
            <w:r w:rsidRPr="0032201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71A8B" w:rsidRPr="00322016" w:rsidRDefault="00C71A8B">
            <w:pPr>
              <w:ind w:firstLine="0"/>
              <w:rPr>
                <w:sz w:val="24"/>
                <w:szCs w:val="24"/>
                <w:lang w:val="en-US"/>
              </w:rPr>
            </w:pPr>
            <w:r w:rsidRPr="00322016">
              <w:rPr>
                <w:sz w:val="24"/>
                <w:szCs w:val="24"/>
              </w:rPr>
              <w:t>Программа работает некорректно</w:t>
            </w:r>
          </w:p>
        </w:tc>
      </w:tr>
    </w:tbl>
    <w:p w:rsidR="00C71A8B" w:rsidRDefault="00C71A8B" w:rsidP="00322016">
      <w:pPr>
        <w:ind w:firstLine="0"/>
      </w:pPr>
    </w:p>
    <w:p w:rsidR="00C71A8B" w:rsidRDefault="00C71A8B" w:rsidP="00C71A8B">
      <w:r>
        <w:t>Вывод: все подмодули, кроме деления, реализованы. Имеется ряд недостатков: требуется вводить каждый к-</w:t>
      </w:r>
      <w:proofErr w:type="spellStart"/>
      <w:r>
        <w:t>нт</w:t>
      </w:r>
      <w:proofErr w:type="spellEnd"/>
      <w:r>
        <w:t xml:space="preserve"> (если требуется ввести к-</w:t>
      </w:r>
      <w:proofErr w:type="spellStart"/>
      <w:r>
        <w:t>нты</w:t>
      </w:r>
      <w:proofErr w:type="spellEnd"/>
      <w:r>
        <w:t xml:space="preserve"> только для, например, 10 и 4 степени, программа оказывается довольно неудобной). Принимаются многочлены только до 10 степени (скорее всего, это обусловлено наличием предыдущего недостатка). Имеются проблемы с обработкой исключительных ситуаций. Абсолютно непонятно уничтожение эл-</w:t>
      </w:r>
      <w:proofErr w:type="spellStart"/>
      <w:r>
        <w:t>тов</w:t>
      </w:r>
      <w:proofErr w:type="spellEnd"/>
      <w:r>
        <w:t xml:space="preserve"> с нулевыми к-</w:t>
      </w:r>
      <w:proofErr w:type="spellStart"/>
      <w:r>
        <w:t>нтами</w:t>
      </w:r>
      <w:proofErr w:type="spellEnd"/>
      <w:r>
        <w:t xml:space="preserve"> при сохранении свободного члена в любой ситуации (если свободный член равен нулю, всегда выводится: «… + 0», хотя «+ 0</w:t>
      </w:r>
      <w:r>
        <w:rPr>
          <w:lang w:val="en-US"/>
        </w:rPr>
        <w:t>x</w:t>
      </w:r>
      <w:r>
        <w:t>» уничтожается). Является недостатком наличие скобок при отсутствии потребности в них (например: «12x^2 + (-2x) + 0»). Если обобщить, то программа сыровата, но большинством операций можно пользоваться.</w:t>
      </w:r>
      <w:r w:rsidR="00DA6AC0">
        <w:tab/>
      </w:r>
    </w:p>
    <w:p w:rsidR="004C05A4" w:rsidRDefault="00DA6AC0" w:rsidP="00DA6AC0">
      <w:pPr>
        <w:ind w:firstLine="0"/>
      </w:pPr>
      <w:r>
        <w:tab/>
      </w:r>
    </w:p>
    <w:p w:rsidR="00DA6AC0" w:rsidRDefault="00DA6AC0" w:rsidP="00DA6AC0">
      <w:pPr>
        <w:ind w:firstLine="0"/>
      </w:pPr>
      <w:r>
        <w:tab/>
      </w:r>
    </w:p>
    <w:p w:rsidR="00322016" w:rsidRDefault="00322016" w:rsidP="00322016">
      <w:r>
        <w:t>Общий вывод: функционал программы реализован неполностью</w:t>
      </w:r>
      <w:r w:rsidR="005574FF">
        <w:t>.</w:t>
      </w:r>
      <w:r w:rsidR="005574FF" w:rsidRPr="005574FF">
        <w:t xml:space="preserve"> Хотелось бы обратить ваше внимание на неполную реализацию функционала программы и необходимость устранения обнаруженных недочетов. Подробности об этих недочетах описаны в предыдущих комментариях.</w:t>
      </w:r>
    </w:p>
    <w:p w:rsidR="00DA6AC0" w:rsidRPr="00322016" w:rsidRDefault="00DA6AC0" w:rsidP="00DA6AC0">
      <w:pPr>
        <w:ind w:firstLine="0"/>
      </w:pPr>
    </w:p>
    <w:sectPr w:rsidR="00DA6AC0" w:rsidRPr="00322016" w:rsidSect="008457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567" w:bottom="851" w:left="1701" w:header="567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49E3" w:rsidRDefault="00CE49E3" w:rsidP="00996950">
      <w:r>
        <w:separator/>
      </w:r>
    </w:p>
  </w:endnote>
  <w:endnote w:type="continuationSeparator" w:id="0">
    <w:p w:rsidR="00CE49E3" w:rsidRDefault="00CE49E3" w:rsidP="0099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49E3" w:rsidRDefault="00CE49E3" w:rsidP="00996950">
      <w:r>
        <w:separator/>
      </w:r>
    </w:p>
  </w:footnote>
  <w:footnote w:type="continuationSeparator" w:id="0">
    <w:p w:rsidR="00CE49E3" w:rsidRDefault="00CE49E3" w:rsidP="00996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04D1" w:rsidRDefault="003704D1" w:rsidP="000C096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4EF9" w:rsidRDefault="008D4EF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9046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C86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428D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80C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3E9C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C480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0441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487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DEBC64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DF84F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E2C99"/>
    <w:multiLevelType w:val="multilevel"/>
    <w:tmpl w:val="30E2AF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31EF6AD4"/>
    <w:multiLevelType w:val="hybridMultilevel"/>
    <w:tmpl w:val="39A25D6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7917F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5651C1"/>
    <w:multiLevelType w:val="hybridMultilevel"/>
    <w:tmpl w:val="3AF8AE6E"/>
    <w:lvl w:ilvl="0" w:tplc="3A901C52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55E39"/>
    <w:multiLevelType w:val="multilevel"/>
    <w:tmpl w:val="1A1CEB7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A1B3616"/>
    <w:multiLevelType w:val="hybridMultilevel"/>
    <w:tmpl w:val="9334A9CA"/>
    <w:lvl w:ilvl="0" w:tplc="A2EA7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4120312">
    <w:abstractNumId w:val="9"/>
  </w:num>
  <w:num w:numId="2" w16cid:durableId="1811054259">
    <w:abstractNumId w:val="7"/>
  </w:num>
  <w:num w:numId="3" w16cid:durableId="1873372556">
    <w:abstractNumId w:val="6"/>
  </w:num>
  <w:num w:numId="4" w16cid:durableId="995644202">
    <w:abstractNumId w:val="5"/>
  </w:num>
  <w:num w:numId="5" w16cid:durableId="1004086887">
    <w:abstractNumId w:val="4"/>
  </w:num>
  <w:num w:numId="6" w16cid:durableId="406659995">
    <w:abstractNumId w:val="8"/>
  </w:num>
  <w:num w:numId="7" w16cid:durableId="723452320">
    <w:abstractNumId w:val="3"/>
  </w:num>
  <w:num w:numId="8" w16cid:durableId="248778733">
    <w:abstractNumId w:val="2"/>
  </w:num>
  <w:num w:numId="9" w16cid:durableId="1366176605">
    <w:abstractNumId w:val="1"/>
  </w:num>
  <w:num w:numId="10" w16cid:durableId="208342252">
    <w:abstractNumId w:val="0"/>
  </w:num>
  <w:num w:numId="11" w16cid:durableId="572206976">
    <w:abstractNumId w:val="11"/>
  </w:num>
  <w:num w:numId="12" w16cid:durableId="1959482832">
    <w:abstractNumId w:val="13"/>
  </w:num>
  <w:num w:numId="13" w16cid:durableId="250163929">
    <w:abstractNumId w:val="15"/>
  </w:num>
  <w:num w:numId="14" w16cid:durableId="1735354153">
    <w:abstractNumId w:val="14"/>
  </w:num>
  <w:num w:numId="15" w16cid:durableId="1648826364">
    <w:abstractNumId w:val="12"/>
  </w:num>
  <w:num w:numId="16" w16cid:durableId="598098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D9"/>
    <w:rsid w:val="00004354"/>
    <w:rsid w:val="0001747E"/>
    <w:rsid w:val="00020AD2"/>
    <w:rsid w:val="000333C2"/>
    <w:rsid w:val="00051629"/>
    <w:rsid w:val="00052CD4"/>
    <w:rsid w:val="000537BC"/>
    <w:rsid w:val="00065BE0"/>
    <w:rsid w:val="00073683"/>
    <w:rsid w:val="0007679C"/>
    <w:rsid w:val="000C096D"/>
    <w:rsid w:val="000C14C2"/>
    <w:rsid w:val="000D0546"/>
    <w:rsid w:val="000D6F82"/>
    <w:rsid w:val="000E5EF6"/>
    <w:rsid w:val="000F19A0"/>
    <w:rsid w:val="000F51A4"/>
    <w:rsid w:val="000F6786"/>
    <w:rsid w:val="00100B55"/>
    <w:rsid w:val="0011094B"/>
    <w:rsid w:val="001127C0"/>
    <w:rsid w:val="00112D11"/>
    <w:rsid w:val="00113A81"/>
    <w:rsid w:val="0013102E"/>
    <w:rsid w:val="00132876"/>
    <w:rsid w:val="00133C91"/>
    <w:rsid w:val="001346B7"/>
    <w:rsid w:val="0013753D"/>
    <w:rsid w:val="0014270A"/>
    <w:rsid w:val="00146CC8"/>
    <w:rsid w:val="00157412"/>
    <w:rsid w:val="0017317B"/>
    <w:rsid w:val="001739C6"/>
    <w:rsid w:val="001824C6"/>
    <w:rsid w:val="001A12F2"/>
    <w:rsid w:val="001A540D"/>
    <w:rsid w:val="001B3E5C"/>
    <w:rsid w:val="001B6217"/>
    <w:rsid w:val="001C1172"/>
    <w:rsid w:val="001C157D"/>
    <w:rsid w:val="001C30FD"/>
    <w:rsid w:val="001C3AEA"/>
    <w:rsid w:val="001C5460"/>
    <w:rsid w:val="001D207B"/>
    <w:rsid w:val="001E01F6"/>
    <w:rsid w:val="00217385"/>
    <w:rsid w:val="00217557"/>
    <w:rsid w:val="0023322B"/>
    <w:rsid w:val="002373DA"/>
    <w:rsid w:val="00252259"/>
    <w:rsid w:val="002552B0"/>
    <w:rsid w:val="0026137B"/>
    <w:rsid w:val="00262D9A"/>
    <w:rsid w:val="00263425"/>
    <w:rsid w:val="0026343A"/>
    <w:rsid w:val="00283393"/>
    <w:rsid w:val="00292CB3"/>
    <w:rsid w:val="00296B0F"/>
    <w:rsid w:val="002A0D83"/>
    <w:rsid w:val="002B3AA0"/>
    <w:rsid w:val="002B5056"/>
    <w:rsid w:val="002B5E3B"/>
    <w:rsid w:val="002E7BDA"/>
    <w:rsid w:val="00302987"/>
    <w:rsid w:val="00314AB9"/>
    <w:rsid w:val="00322016"/>
    <w:rsid w:val="00335387"/>
    <w:rsid w:val="00341184"/>
    <w:rsid w:val="00357566"/>
    <w:rsid w:val="003605A3"/>
    <w:rsid w:val="00363F32"/>
    <w:rsid w:val="003704D1"/>
    <w:rsid w:val="00386B7F"/>
    <w:rsid w:val="003B0A27"/>
    <w:rsid w:val="003B64FF"/>
    <w:rsid w:val="003D7277"/>
    <w:rsid w:val="003E7F81"/>
    <w:rsid w:val="004064DB"/>
    <w:rsid w:val="00414CF5"/>
    <w:rsid w:val="00415F16"/>
    <w:rsid w:val="004207D9"/>
    <w:rsid w:val="0043221D"/>
    <w:rsid w:val="00433E92"/>
    <w:rsid w:val="004340D8"/>
    <w:rsid w:val="00450C6C"/>
    <w:rsid w:val="00457E07"/>
    <w:rsid w:val="004670D2"/>
    <w:rsid w:val="004861EE"/>
    <w:rsid w:val="004A41FB"/>
    <w:rsid w:val="004A4714"/>
    <w:rsid w:val="004C05A4"/>
    <w:rsid w:val="004C2A9C"/>
    <w:rsid w:val="004D49B2"/>
    <w:rsid w:val="004E5AA4"/>
    <w:rsid w:val="004E6A67"/>
    <w:rsid w:val="004F6985"/>
    <w:rsid w:val="00505AF5"/>
    <w:rsid w:val="00522010"/>
    <w:rsid w:val="005249A9"/>
    <w:rsid w:val="00534B69"/>
    <w:rsid w:val="00545365"/>
    <w:rsid w:val="00547C50"/>
    <w:rsid w:val="005574FF"/>
    <w:rsid w:val="00584A7F"/>
    <w:rsid w:val="005B5A9B"/>
    <w:rsid w:val="005C1943"/>
    <w:rsid w:val="005D5001"/>
    <w:rsid w:val="005F3446"/>
    <w:rsid w:val="005F45BA"/>
    <w:rsid w:val="005F59F2"/>
    <w:rsid w:val="006025BD"/>
    <w:rsid w:val="00634AB5"/>
    <w:rsid w:val="00635EE4"/>
    <w:rsid w:val="00636111"/>
    <w:rsid w:val="006647B9"/>
    <w:rsid w:val="00687177"/>
    <w:rsid w:val="00691315"/>
    <w:rsid w:val="006A51A9"/>
    <w:rsid w:val="006B5FEE"/>
    <w:rsid w:val="006C1B18"/>
    <w:rsid w:val="006D3F4B"/>
    <w:rsid w:val="00734B8A"/>
    <w:rsid w:val="00734FC2"/>
    <w:rsid w:val="0075445B"/>
    <w:rsid w:val="00754C72"/>
    <w:rsid w:val="00765F5F"/>
    <w:rsid w:val="00784179"/>
    <w:rsid w:val="007A4592"/>
    <w:rsid w:val="007B2774"/>
    <w:rsid w:val="007B4AD9"/>
    <w:rsid w:val="007C5090"/>
    <w:rsid w:val="007D68BF"/>
    <w:rsid w:val="007F17ED"/>
    <w:rsid w:val="007F6E16"/>
    <w:rsid w:val="00813E19"/>
    <w:rsid w:val="00815FC8"/>
    <w:rsid w:val="00820677"/>
    <w:rsid w:val="00821721"/>
    <w:rsid w:val="008367F3"/>
    <w:rsid w:val="00840B2F"/>
    <w:rsid w:val="00845764"/>
    <w:rsid w:val="00847E00"/>
    <w:rsid w:val="00854352"/>
    <w:rsid w:val="0085470E"/>
    <w:rsid w:val="00870907"/>
    <w:rsid w:val="00873FE6"/>
    <w:rsid w:val="00874BE3"/>
    <w:rsid w:val="0088144C"/>
    <w:rsid w:val="00882E33"/>
    <w:rsid w:val="008875A1"/>
    <w:rsid w:val="008B209B"/>
    <w:rsid w:val="008D243E"/>
    <w:rsid w:val="008D4EF9"/>
    <w:rsid w:val="008D7619"/>
    <w:rsid w:val="008D7EFE"/>
    <w:rsid w:val="008E5D96"/>
    <w:rsid w:val="008F309C"/>
    <w:rsid w:val="008F5D71"/>
    <w:rsid w:val="009118B7"/>
    <w:rsid w:val="00913E65"/>
    <w:rsid w:val="00916B56"/>
    <w:rsid w:val="00927219"/>
    <w:rsid w:val="00930473"/>
    <w:rsid w:val="00931D56"/>
    <w:rsid w:val="00933226"/>
    <w:rsid w:val="00934104"/>
    <w:rsid w:val="00954E55"/>
    <w:rsid w:val="009650D5"/>
    <w:rsid w:val="00974248"/>
    <w:rsid w:val="009761AF"/>
    <w:rsid w:val="00981647"/>
    <w:rsid w:val="009920A4"/>
    <w:rsid w:val="00996950"/>
    <w:rsid w:val="009A140C"/>
    <w:rsid w:val="009A19D0"/>
    <w:rsid w:val="009A6F2B"/>
    <w:rsid w:val="009D0BED"/>
    <w:rsid w:val="009D51AD"/>
    <w:rsid w:val="009D5D54"/>
    <w:rsid w:val="009D7DB5"/>
    <w:rsid w:val="009E65D8"/>
    <w:rsid w:val="009F0B8A"/>
    <w:rsid w:val="009F5474"/>
    <w:rsid w:val="00A01338"/>
    <w:rsid w:val="00A22C5E"/>
    <w:rsid w:val="00A249D7"/>
    <w:rsid w:val="00A32AB5"/>
    <w:rsid w:val="00A37F32"/>
    <w:rsid w:val="00A45883"/>
    <w:rsid w:val="00A477CC"/>
    <w:rsid w:val="00A549BF"/>
    <w:rsid w:val="00A570AB"/>
    <w:rsid w:val="00A57A10"/>
    <w:rsid w:val="00A6012C"/>
    <w:rsid w:val="00A6049D"/>
    <w:rsid w:val="00A66566"/>
    <w:rsid w:val="00A70326"/>
    <w:rsid w:val="00A84514"/>
    <w:rsid w:val="00A9288E"/>
    <w:rsid w:val="00A97D08"/>
    <w:rsid w:val="00AA41F4"/>
    <w:rsid w:val="00AC3246"/>
    <w:rsid w:val="00AC4CDE"/>
    <w:rsid w:val="00AC76C6"/>
    <w:rsid w:val="00AE5589"/>
    <w:rsid w:val="00AF390C"/>
    <w:rsid w:val="00B110FB"/>
    <w:rsid w:val="00B13D29"/>
    <w:rsid w:val="00B154E7"/>
    <w:rsid w:val="00B53137"/>
    <w:rsid w:val="00B66047"/>
    <w:rsid w:val="00B66197"/>
    <w:rsid w:val="00B71C9D"/>
    <w:rsid w:val="00B7365C"/>
    <w:rsid w:val="00B9118A"/>
    <w:rsid w:val="00B92F7A"/>
    <w:rsid w:val="00BA0D2F"/>
    <w:rsid w:val="00BA5DEB"/>
    <w:rsid w:val="00BC0485"/>
    <w:rsid w:val="00BC16D9"/>
    <w:rsid w:val="00BF3C99"/>
    <w:rsid w:val="00C13585"/>
    <w:rsid w:val="00C20A10"/>
    <w:rsid w:val="00C25A9D"/>
    <w:rsid w:val="00C25F3B"/>
    <w:rsid w:val="00C403E8"/>
    <w:rsid w:val="00C677FC"/>
    <w:rsid w:val="00C706D0"/>
    <w:rsid w:val="00C70D8C"/>
    <w:rsid w:val="00C71A8B"/>
    <w:rsid w:val="00C75479"/>
    <w:rsid w:val="00C85E0C"/>
    <w:rsid w:val="00C87D61"/>
    <w:rsid w:val="00CA4087"/>
    <w:rsid w:val="00CB4DBC"/>
    <w:rsid w:val="00CC1E93"/>
    <w:rsid w:val="00CD123E"/>
    <w:rsid w:val="00CE35F0"/>
    <w:rsid w:val="00CE49E3"/>
    <w:rsid w:val="00CE62F4"/>
    <w:rsid w:val="00CE7876"/>
    <w:rsid w:val="00CF1504"/>
    <w:rsid w:val="00D04A7A"/>
    <w:rsid w:val="00D062D3"/>
    <w:rsid w:val="00D066BE"/>
    <w:rsid w:val="00D1246E"/>
    <w:rsid w:val="00D3511A"/>
    <w:rsid w:val="00D36C01"/>
    <w:rsid w:val="00D46D2E"/>
    <w:rsid w:val="00D55C8C"/>
    <w:rsid w:val="00D7365F"/>
    <w:rsid w:val="00D7696C"/>
    <w:rsid w:val="00D868FB"/>
    <w:rsid w:val="00D9138F"/>
    <w:rsid w:val="00DA0E61"/>
    <w:rsid w:val="00DA17F0"/>
    <w:rsid w:val="00DA6AC0"/>
    <w:rsid w:val="00DC16F4"/>
    <w:rsid w:val="00DC6B2A"/>
    <w:rsid w:val="00DE4B74"/>
    <w:rsid w:val="00DE793D"/>
    <w:rsid w:val="00DE7FA9"/>
    <w:rsid w:val="00E13377"/>
    <w:rsid w:val="00E21D16"/>
    <w:rsid w:val="00E30CE8"/>
    <w:rsid w:val="00E34700"/>
    <w:rsid w:val="00E41874"/>
    <w:rsid w:val="00E50D92"/>
    <w:rsid w:val="00E54DB1"/>
    <w:rsid w:val="00E626CD"/>
    <w:rsid w:val="00E74227"/>
    <w:rsid w:val="00E96529"/>
    <w:rsid w:val="00F11511"/>
    <w:rsid w:val="00F2351F"/>
    <w:rsid w:val="00F25253"/>
    <w:rsid w:val="00F261F9"/>
    <w:rsid w:val="00F33C90"/>
    <w:rsid w:val="00F57CD1"/>
    <w:rsid w:val="00F657C1"/>
    <w:rsid w:val="00F709D8"/>
    <w:rsid w:val="00F73441"/>
    <w:rsid w:val="00F75371"/>
    <w:rsid w:val="00F836AD"/>
    <w:rsid w:val="00F93B36"/>
    <w:rsid w:val="00FA146F"/>
    <w:rsid w:val="00FA2A5A"/>
    <w:rsid w:val="00FC2FCF"/>
    <w:rsid w:val="00FC504C"/>
    <w:rsid w:val="00FD3C82"/>
    <w:rsid w:val="00FD5616"/>
    <w:rsid w:val="00FE4145"/>
    <w:rsid w:val="00FF4F6F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B891B93F-3E3A-4125-91C2-DC90BA02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22016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534B69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34B69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17385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346B7"/>
    <w:rPr>
      <w:color w:val="808080"/>
    </w:rPr>
  </w:style>
  <w:style w:type="paragraph" w:styleId="a6">
    <w:name w:val="header"/>
    <w:link w:val="a7"/>
    <w:uiPriority w:val="99"/>
    <w:unhideWhenUsed/>
    <w:qFormat/>
    <w:rsid w:val="00B66197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2"/>
    <w:link w:val="a6"/>
    <w:uiPriority w:val="99"/>
    <w:rsid w:val="00B66197"/>
    <w:rPr>
      <w:rFonts w:ascii="Times New Roman" w:hAnsi="Times New Roman"/>
      <w:sz w:val="24"/>
    </w:rPr>
  </w:style>
  <w:style w:type="paragraph" w:styleId="a8">
    <w:name w:val="footer"/>
    <w:basedOn w:val="a1"/>
    <w:link w:val="a9"/>
    <w:uiPriority w:val="99"/>
    <w:unhideWhenUsed/>
    <w:rsid w:val="009969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996950"/>
  </w:style>
  <w:style w:type="paragraph" w:styleId="aa">
    <w:name w:val="No Spacing"/>
    <w:uiPriority w:val="1"/>
    <w:rsid w:val="00784179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217385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10">
    <w:name w:val="Заголовок 1 Знак"/>
    <w:basedOn w:val="a2"/>
    <w:link w:val="1"/>
    <w:uiPriority w:val="9"/>
    <w:rsid w:val="00534B6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34B69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caption"/>
    <w:next w:val="a1"/>
    <w:uiPriority w:val="35"/>
    <w:unhideWhenUsed/>
    <w:qFormat/>
    <w:rsid w:val="00F836AD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styleId="ac">
    <w:name w:val="TOC Heading"/>
    <w:basedOn w:val="1"/>
    <w:next w:val="a1"/>
    <w:uiPriority w:val="39"/>
    <w:unhideWhenUsed/>
    <w:qFormat/>
    <w:rsid w:val="00E626CD"/>
    <w:pPr>
      <w:outlineLvl w:val="9"/>
    </w:pPr>
  </w:style>
  <w:style w:type="paragraph" w:customStyle="1" w:styleId="ad">
    <w:name w:val="Рисунок"/>
    <w:basedOn w:val="ab"/>
    <w:next w:val="ab"/>
    <w:qFormat/>
    <w:rsid w:val="005D5001"/>
    <w:pPr>
      <w:keepNext/>
      <w:contextualSpacing/>
    </w:pPr>
    <w:rPr>
      <w:rFonts w:cs="Times New Roman"/>
      <w:szCs w:val="28"/>
    </w:rPr>
  </w:style>
  <w:style w:type="paragraph" w:customStyle="1" w:styleId="ae">
    <w:name w:val="Номер таблицы"/>
    <w:basedOn w:val="ac"/>
    <w:qFormat/>
    <w:rsid w:val="00930473"/>
    <w:pPr>
      <w:pageBreakBefore w:val="0"/>
      <w:jc w:val="right"/>
    </w:pPr>
    <w:rPr>
      <w:sz w:val="28"/>
    </w:rPr>
  </w:style>
  <w:style w:type="paragraph" w:customStyle="1" w:styleId="af">
    <w:name w:val="Название таблицы"/>
    <w:basedOn w:val="ae"/>
    <w:qFormat/>
    <w:rsid w:val="00335387"/>
    <w:pPr>
      <w:jc w:val="center"/>
    </w:pPr>
    <w:rPr>
      <w:i/>
    </w:rPr>
  </w:style>
  <w:style w:type="paragraph" w:customStyle="1" w:styleId="af0">
    <w:name w:val="Листинг"/>
    <w:basedOn w:val="af"/>
    <w:qFormat/>
    <w:rsid w:val="008F5D71"/>
    <w:pPr>
      <w:jc w:val="left"/>
    </w:pPr>
    <w:rPr>
      <w:rFonts w:ascii="Courier New" w:hAnsi="Courier New"/>
      <w:b w:val="0"/>
      <w:i w:val="0"/>
      <w:sz w:val="24"/>
    </w:rPr>
  </w:style>
  <w:style w:type="paragraph" w:styleId="a">
    <w:name w:val="List Number"/>
    <w:basedOn w:val="a1"/>
    <w:uiPriority w:val="99"/>
    <w:unhideWhenUsed/>
    <w:qFormat/>
    <w:rsid w:val="00D1246E"/>
    <w:pPr>
      <w:numPr>
        <w:numId w:val="6"/>
      </w:numPr>
      <w:contextualSpacing/>
    </w:pPr>
  </w:style>
  <w:style w:type="character" w:styleId="af1">
    <w:name w:val="Book Title"/>
    <w:basedOn w:val="a2"/>
    <w:uiPriority w:val="33"/>
    <w:rsid w:val="00F709D8"/>
    <w:rPr>
      <w:b/>
      <w:bCs/>
      <w:i/>
      <w:iCs/>
      <w:spacing w:val="5"/>
    </w:rPr>
  </w:style>
  <w:style w:type="paragraph" w:styleId="a0">
    <w:name w:val="List Bullet"/>
    <w:basedOn w:val="a1"/>
    <w:uiPriority w:val="99"/>
    <w:unhideWhenUsed/>
    <w:qFormat/>
    <w:rsid w:val="00CE35F0"/>
    <w:pPr>
      <w:numPr>
        <w:numId w:val="12"/>
      </w:numPr>
      <w:contextualSpacing/>
    </w:pPr>
  </w:style>
  <w:style w:type="paragraph" w:styleId="af2">
    <w:name w:val="List Paragraph"/>
    <w:basedOn w:val="a1"/>
    <w:uiPriority w:val="34"/>
    <w:rsid w:val="001C1172"/>
    <w:pPr>
      <w:ind w:left="720"/>
      <w:contextualSpacing/>
    </w:pPr>
  </w:style>
  <w:style w:type="paragraph" w:customStyle="1" w:styleId="af3">
    <w:name w:val="Объект"/>
    <w:basedOn w:val="a1"/>
    <w:link w:val="af4"/>
    <w:qFormat/>
    <w:rsid w:val="00D36C01"/>
    <w:pPr>
      <w:ind w:firstLine="0"/>
      <w:jc w:val="center"/>
    </w:pPr>
    <w:rPr>
      <w:rFonts w:cs="Times New Roman"/>
      <w:szCs w:val="28"/>
    </w:rPr>
  </w:style>
  <w:style w:type="character" w:customStyle="1" w:styleId="af4">
    <w:name w:val="Объект Знак"/>
    <w:basedOn w:val="a2"/>
    <w:link w:val="af3"/>
    <w:rsid w:val="00D36C01"/>
    <w:rPr>
      <w:rFonts w:ascii="Times New Roman" w:hAnsi="Times New Roman" w:cs="Times New Roman"/>
      <w:sz w:val="28"/>
      <w:szCs w:val="28"/>
    </w:rPr>
  </w:style>
  <w:style w:type="table" w:styleId="af5">
    <w:name w:val="Table Grid"/>
    <w:basedOn w:val="a3"/>
    <w:uiPriority w:val="39"/>
    <w:rsid w:val="00E4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Таблица простая 31"/>
    <w:basedOn w:val="a3"/>
    <w:uiPriority w:val="43"/>
    <w:rsid w:val="007B4A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3"/>
    <w:uiPriority w:val="42"/>
    <w:rsid w:val="007B4A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Таблица простая 11"/>
    <w:basedOn w:val="a3"/>
    <w:uiPriority w:val="41"/>
    <w:rsid w:val="007B4A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3"/>
    <w:uiPriority w:val="40"/>
    <w:rsid w:val="007B4A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6">
    <w:name w:val="Emphasis"/>
    <w:basedOn w:val="a2"/>
    <w:uiPriority w:val="20"/>
    <w:qFormat/>
    <w:rsid w:val="000D6F82"/>
    <w:rPr>
      <w:i/>
      <w:iCs/>
    </w:rPr>
  </w:style>
  <w:style w:type="character" w:customStyle="1" w:styleId="qv3wpe">
    <w:name w:val="qv3wpe"/>
    <w:basedOn w:val="a2"/>
    <w:rsid w:val="00FF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islav\Desktop\&#1064;&#1072;&#1073;&#1083;&#1086;&#1085;%20&#1076;&#1086;&#1082;&#1091;&#1084;&#1077;&#108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58A01-BDE2-4328-ABFA-FDEEF369C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документов.dotx</Template>
  <TotalTime>1</TotalTime>
  <Pages>22</Pages>
  <Words>4539</Words>
  <Characters>25876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Vladislav</dc:creator>
  <cp:lastModifiedBy>Vladislav</cp:lastModifiedBy>
  <cp:revision>2</cp:revision>
  <dcterms:created xsi:type="dcterms:W3CDTF">2023-04-08T06:06:00Z</dcterms:created>
  <dcterms:modified xsi:type="dcterms:W3CDTF">2023-04-08T06:06:00Z</dcterms:modified>
</cp:coreProperties>
</file>